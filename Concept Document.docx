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777761" w:displacedByCustomXml="next"/>
    <w:sdt>
      <w:sdtPr>
        <w:id w:val="144325361"/>
        <w:docPartObj>
          <w:docPartGallery w:val="Cover Pages"/>
          <w:docPartUnique/>
        </w:docPartObj>
      </w:sdtPr>
      <w:sdtContent>
        <w:p w14:paraId="1E88ED18" w14:textId="2DD480D6" w:rsidR="00CC1669" w:rsidRDefault="00CC1669"/>
        <w:tbl>
          <w:tblPr>
            <w:tblpPr w:leftFromText="187" w:rightFromText="187" w:horzAnchor="margin" w:tblpXSpec="center" w:tblpY="2881"/>
            <w:tblW w:w="4000" w:type="pct"/>
            <w:tblBorders>
              <w:left w:val="single" w:sz="12" w:space="0" w:color="77BB22" w:themeColor="accent1"/>
            </w:tblBorders>
            <w:tblCellMar>
              <w:left w:w="144" w:type="dxa"/>
              <w:right w:w="115" w:type="dxa"/>
            </w:tblCellMar>
            <w:tblLook w:val="04A0" w:firstRow="1" w:lastRow="0" w:firstColumn="1" w:lastColumn="0" w:noHBand="0" w:noVBand="1"/>
          </w:tblPr>
          <w:tblGrid>
            <w:gridCol w:w="7476"/>
          </w:tblGrid>
          <w:tr w:rsidR="00CC1669" w14:paraId="40BCEA13" w14:textId="77777777" w:rsidTr="00CC1669">
            <w:sdt>
              <w:sdtPr>
                <w:rPr>
                  <w:color w:val="588B19" w:themeColor="accent1" w:themeShade="BF"/>
                  <w:sz w:val="24"/>
                  <w:szCs w:val="24"/>
                </w:rPr>
                <w:alias w:val="Company"/>
                <w:id w:val="13406915"/>
                <w:placeholder>
                  <w:docPart w:val="738F4992D65942E08358D9AE8F53B27D"/>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05FC7263" w14:textId="00325BA4" w:rsidR="00CC1669" w:rsidRDefault="00CC1669">
                    <w:pPr>
                      <w:pStyle w:val="NoSpacing"/>
                      <w:rPr>
                        <w:color w:val="588B19" w:themeColor="accent1" w:themeShade="BF"/>
                        <w:sz w:val="24"/>
                      </w:rPr>
                    </w:pPr>
                    <w:r>
                      <w:rPr>
                        <w:color w:val="588B19" w:themeColor="accent1" w:themeShade="BF"/>
                        <w:sz w:val="24"/>
                        <w:szCs w:val="24"/>
                      </w:rPr>
                      <w:t>Blue Husky Programming</w:t>
                    </w:r>
                  </w:p>
                </w:tc>
              </w:sdtContent>
            </w:sdt>
          </w:tr>
          <w:tr w:rsidR="00CC1669" w14:paraId="27D76944" w14:textId="77777777" w:rsidTr="00CC1669">
            <w:tc>
              <w:tcPr>
                <w:tcW w:w="7476" w:type="dxa"/>
              </w:tcPr>
              <w:sdt>
                <w:sdtPr>
                  <w:rPr>
                    <w:rFonts w:asciiTheme="majorHAnsi" w:eastAsiaTheme="majorEastAsia" w:hAnsiTheme="majorHAnsi" w:cstheme="majorBidi"/>
                    <w:color w:val="77BB22" w:themeColor="accent1"/>
                    <w:sz w:val="88"/>
                    <w:szCs w:val="88"/>
                  </w:rPr>
                  <w:alias w:val="Title"/>
                  <w:id w:val="13406919"/>
                  <w:placeholder>
                    <w:docPart w:val="7DC671863F4145EFA3293973A0D0A65A"/>
                  </w:placeholder>
                  <w:dataBinding w:prefixMappings="xmlns:ns0='http://schemas.openxmlformats.org/package/2006/metadata/core-properties' xmlns:ns1='http://purl.org/dc/elements/1.1/'" w:xpath="/ns0:coreProperties[1]/ns1:title[1]" w:storeItemID="{6C3C8BC8-F283-45AE-878A-BAB7291924A1}"/>
                  <w:text/>
                </w:sdtPr>
                <w:sdtContent>
                  <w:p w14:paraId="2A6CB7E4" w14:textId="3D544A85" w:rsidR="00CC1669" w:rsidRDefault="00CC1669">
                    <w:pPr>
                      <w:pStyle w:val="NoSpacing"/>
                      <w:spacing w:line="216" w:lineRule="auto"/>
                      <w:rPr>
                        <w:rFonts w:asciiTheme="majorHAnsi" w:eastAsiaTheme="majorEastAsia" w:hAnsiTheme="majorHAnsi" w:cstheme="majorBidi"/>
                        <w:color w:val="77BB22" w:themeColor="accent1"/>
                        <w:sz w:val="88"/>
                        <w:szCs w:val="88"/>
                      </w:rPr>
                    </w:pPr>
                    <w:r>
                      <w:rPr>
                        <w:rFonts w:asciiTheme="majorHAnsi" w:eastAsiaTheme="majorEastAsia" w:hAnsiTheme="majorHAnsi" w:cstheme="majorBidi"/>
                        <w:color w:val="77BB22" w:themeColor="accent1"/>
                        <w:sz w:val="88"/>
                        <w:szCs w:val="88"/>
                      </w:rPr>
                      <w:t>BHIM Concept Document</w:t>
                    </w:r>
                  </w:p>
                </w:sdtContent>
              </w:sdt>
            </w:tc>
          </w:tr>
          <w:tr w:rsidR="00CC1669" w14:paraId="02A05BD5" w14:textId="77777777" w:rsidTr="00CC1669">
            <w:sdt>
              <w:sdtPr>
                <w:rPr>
                  <w:color w:val="588B19" w:themeColor="accent1" w:themeShade="BF"/>
                  <w:sz w:val="24"/>
                  <w:szCs w:val="24"/>
                </w:rPr>
                <w:alias w:val="Subtitle"/>
                <w:id w:val="13406923"/>
                <w:placeholder>
                  <w:docPart w:val="177895CF3246420B8AC2D2509C997E04"/>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DEE1B77" w14:textId="51E31D09" w:rsidR="00CC1669" w:rsidRDefault="00CC1669">
                    <w:pPr>
                      <w:pStyle w:val="NoSpacing"/>
                      <w:rPr>
                        <w:color w:val="588B19" w:themeColor="accent1" w:themeShade="BF"/>
                        <w:sz w:val="24"/>
                      </w:rPr>
                    </w:pPr>
                    <w:r>
                      <w:rPr>
                        <w:color w:val="588B19" w:themeColor="accent1" w:themeShade="BF"/>
                        <w:sz w:val="24"/>
                        <w:szCs w:val="24"/>
                      </w:rPr>
                      <w:t xml:space="preserve"> The high-abstraction description of how BHIM is to be programmed</w:t>
                    </w:r>
                  </w:p>
                </w:tc>
              </w:sdtContent>
            </w:sdt>
          </w:tr>
        </w:tbl>
        <w:tbl>
          <w:tblPr>
            <w:tblpPr w:leftFromText="187" w:rightFromText="187" w:vertAnchor="page" w:horzAnchor="margin" w:tblpXSpec="center" w:tblpY="13081"/>
            <w:tblW w:w="3857" w:type="pct"/>
            <w:tblLook w:val="04A0" w:firstRow="1" w:lastRow="0" w:firstColumn="1" w:lastColumn="0" w:noHBand="0" w:noVBand="1"/>
          </w:tblPr>
          <w:tblGrid>
            <w:gridCol w:w="7220"/>
          </w:tblGrid>
          <w:tr w:rsidR="00CC1669" w14:paraId="20FF035F" w14:textId="77777777" w:rsidTr="00CC1669">
            <w:tc>
              <w:tcPr>
                <w:tcW w:w="7220" w:type="dxa"/>
                <w:tcMar>
                  <w:top w:w="216" w:type="dxa"/>
                  <w:left w:w="115" w:type="dxa"/>
                  <w:bottom w:w="216" w:type="dxa"/>
                  <w:right w:w="115" w:type="dxa"/>
                </w:tcMar>
              </w:tcPr>
              <w:sdt>
                <w:sdtPr>
                  <w:rPr>
                    <w:color w:val="77BB22" w:themeColor="accent1"/>
                    <w:sz w:val="28"/>
                    <w:szCs w:val="28"/>
                  </w:rPr>
                  <w:alias w:val="Author"/>
                  <w:id w:val="13406928"/>
                  <w:placeholder>
                    <w:docPart w:val="8E8A1C0325D2454D964146B98E0369FB"/>
                  </w:placeholder>
                  <w:dataBinding w:prefixMappings="xmlns:ns0='http://schemas.openxmlformats.org/package/2006/metadata/core-properties' xmlns:ns1='http://purl.org/dc/elements/1.1/'" w:xpath="/ns0:coreProperties[1]/ns1:creator[1]" w:storeItemID="{6C3C8BC8-F283-45AE-878A-BAB7291924A1}"/>
                  <w:text/>
                </w:sdtPr>
                <w:sdtContent>
                  <w:p w14:paraId="3D9895CD" w14:textId="77777777" w:rsidR="00CC1669" w:rsidRDefault="00CC1669" w:rsidP="00CC1669">
                    <w:pPr>
                      <w:pStyle w:val="NoSpacing"/>
                      <w:rPr>
                        <w:color w:val="77BB22" w:themeColor="accent1"/>
                        <w:sz w:val="28"/>
                        <w:szCs w:val="28"/>
                      </w:rPr>
                    </w:pPr>
                    <w:r>
                      <w:rPr>
                        <w:color w:val="77BB22" w:themeColor="accent1"/>
                        <w:sz w:val="28"/>
                        <w:szCs w:val="28"/>
                      </w:rPr>
                      <w:t>Kyli Rouge, Ben Leggiero</w:t>
                    </w:r>
                  </w:p>
                </w:sdtContent>
              </w:sdt>
              <w:sdt>
                <w:sdtPr>
                  <w:rPr>
                    <w:color w:val="77BB22" w:themeColor="accent1"/>
                    <w:sz w:val="28"/>
                    <w:szCs w:val="28"/>
                  </w:rPr>
                  <w:alias w:val="Date"/>
                  <w:tag w:val="Date"/>
                  <w:id w:val="13406932"/>
                  <w:placeholder>
                    <w:docPart w:val="494F0474882D439CA4DF896A65A93B8E"/>
                  </w:placeholder>
                  <w:dataBinding w:prefixMappings="xmlns:ns0='http://schemas.microsoft.com/office/2006/coverPageProps'" w:xpath="/ns0:CoverPageProperties[1]/ns0:PublishDate[1]" w:storeItemID="{55AF091B-3C7A-41E3-B477-F2FDAA23CFDA}"/>
                  <w:date w:fullDate="2015-08-31T00:00:00Z">
                    <w:dateFormat w:val="M-d-yyyy"/>
                    <w:lid w:val="en-US"/>
                    <w:storeMappedDataAs w:val="dateTime"/>
                    <w:calendar w:val="gregorian"/>
                  </w:date>
                </w:sdtPr>
                <w:sdtContent>
                  <w:p w14:paraId="21B7BDF4" w14:textId="28D03E24" w:rsidR="00CC1669" w:rsidRPr="00CC1669" w:rsidRDefault="00A47A09" w:rsidP="00CC1669">
                    <w:pPr>
                      <w:pStyle w:val="NoSpacing"/>
                      <w:rPr>
                        <w:color w:val="77BB22" w:themeColor="accent1"/>
                        <w:sz w:val="28"/>
                        <w:szCs w:val="28"/>
                      </w:rPr>
                    </w:pPr>
                    <w:r>
                      <w:rPr>
                        <w:color w:val="77BB22" w:themeColor="accent1"/>
                        <w:sz w:val="28"/>
                        <w:szCs w:val="28"/>
                      </w:rPr>
                      <w:t>8-31-2015</w:t>
                    </w:r>
                  </w:p>
                </w:sdtContent>
              </w:sdt>
            </w:tc>
          </w:tr>
        </w:tbl>
        <w:p w14:paraId="0AC52A09" w14:textId="050A25CB" w:rsidR="00CC1669" w:rsidRDefault="00CC1669">
          <w:r>
            <w:t xml:space="preserve"> </w:t>
          </w:r>
          <w:r>
            <w:br w:type="page"/>
          </w:r>
        </w:p>
      </w:sdtContent>
    </w:sdt>
    <w:sdt>
      <w:sdtPr>
        <w:rPr>
          <w:rFonts w:asciiTheme="minorHAnsi" w:eastAsiaTheme="minorEastAsia" w:hAnsiTheme="minorHAnsi" w:cstheme="minorBidi"/>
          <w:b w:val="0"/>
          <w:bCs w:val="0"/>
          <w:sz w:val="22"/>
          <w:szCs w:val="22"/>
        </w:rPr>
        <w:id w:val="561455275"/>
        <w:docPartObj>
          <w:docPartGallery w:val="Table of Contents"/>
          <w:docPartUnique/>
        </w:docPartObj>
      </w:sdtPr>
      <w:sdtEndPr>
        <w:rPr>
          <w:noProof/>
        </w:rPr>
      </w:sdtEndPr>
      <w:sdtContent>
        <w:p w14:paraId="3DEB20C6" w14:textId="461E3A9F" w:rsidR="00CC1669" w:rsidRDefault="00CC1669" w:rsidP="00CC1669">
          <w:pPr>
            <w:pStyle w:val="TOCHeading"/>
            <w:spacing w:before="0"/>
          </w:pPr>
          <w:r>
            <w:t>Table of Contents</w:t>
          </w:r>
        </w:p>
        <w:p w14:paraId="371F7BE1" w14:textId="77777777" w:rsidR="00CC1669" w:rsidRDefault="00CC1669" w:rsidP="00CC1669">
          <w:pPr>
            <w:pStyle w:val="TOC1"/>
            <w:tabs>
              <w:tab w:val="left" w:pos="440"/>
              <w:tab w:val="right" w:leader="dot" w:pos="9350"/>
            </w:tabs>
            <w:spacing w:after="0"/>
            <w:rPr>
              <w:noProof/>
              <w:lang w:eastAsia="en-US"/>
            </w:rPr>
          </w:pPr>
          <w:r>
            <w:fldChar w:fldCharType="begin"/>
          </w:r>
          <w:r>
            <w:instrText xml:space="preserve"> TOC \o "1-3" \h \z \u </w:instrText>
          </w:r>
          <w:r>
            <w:fldChar w:fldCharType="separate"/>
          </w:r>
          <w:hyperlink w:anchor="_Toc406059436" w:history="1">
            <w:r w:rsidRPr="0098066C">
              <w:rPr>
                <w:rStyle w:val="Hyperlink"/>
                <w:noProof/>
              </w:rPr>
              <w:t>2</w:t>
            </w:r>
            <w:r>
              <w:rPr>
                <w:noProof/>
                <w:lang w:eastAsia="en-US"/>
              </w:rPr>
              <w:tab/>
            </w:r>
            <w:r w:rsidRPr="0098066C">
              <w:rPr>
                <w:rStyle w:val="Hyperlink"/>
                <w:noProof/>
              </w:rPr>
              <w:t>High-Level Concept</w:t>
            </w:r>
            <w:r>
              <w:rPr>
                <w:noProof/>
                <w:webHidden/>
              </w:rPr>
              <w:tab/>
            </w:r>
            <w:r>
              <w:rPr>
                <w:noProof/>
                <w:webHidden/>
              </w:rPr>
              <w:fldChar w:fldCharType="begin"/>
            </w:r>
            <w:r>
              <w:rPr>
                <w:noProof/>
                <w:webHidden/>
              </w:rPr>
              <w:instrText xml:space="preserve"> PAGEREF _Toc406059436 \h </w:instrText>
            </w:r>
            <w:r>
              <w:rPr>
                <w:noProof/>
                <w:webHidden/>
              </w:rPr>
            </w:r>
            <w:r>
              <w:rPr>
                <w:noProof/>
                <w:webHidden/>
              </w:rPr>
              <w:fldChar w:fldCharType="separate"/>
            </w:r>
            <w:r>
              <w:rPr>
                <w:noProof/>
                <w:webHidden/>
              </w:rPr>
              <w:t>2</w:t>
            </w:r>
            <w:r>
              <w:rPr>
                <w:noProof/>
                <w:webHidden/>
              </w:rPr>
              <w:fldChar w:fldCharType="end"/>
            </w:r>
          </w:hyperlink>
        </w:p>
        <w:p w14:paraId="4DE03EA2" w14:textId="77777777" w:rsidR="00CC1669" w:rsidRDefault="00A47A09" w:rsidP="00CC1669">
          <w:pPr>
            <w:pStyle w:val="TOC1"/>
            <w:tabs>
              <w:tab w:val="left" w:pos="440"/>
              <w:tab w:val="right" w:leader="dot" w:pos="9350"/>
            </w:tabs>
            <w:spacing w:after="0"/>
            <w:rPr>
              <w:noProof/>
              <w:lang w:eastAsia="en-US"/>
            </w:rPr>
          </w:pPr>
          <w:hyperlink w:anchor="_Toc406059437" w:history="1">
            <w:r w:rsidR="00CC1669" w:rsidRPr="0098066C">
              <w:rPr>
                <w:rStyle w:val="Hyperlink"/>
                <w:noProof/>
              </w:rPr>
              <w:t>3</w:t>
            </w:r>
            <w:r w:rsidR="00CC1669">
              <w:rPr>
                <w:noProof/>
                <w:lang w:eastAsia="en-US"/>
              </w:rPr>
              <w:tab/>
            </w:r>
            <w:r w:rsidR="00CC1669" w:rsidRPr="0098066C">
              <w:rPr>
                <w:rStyle w:val="Hyperlink"/>
                <w:noProof/>
              </w:rPr>
              <w:t>Messages</w:t>
            </w:r>
            <w:r w:rsidR="00CC1669">
              <w:rPr>
                <w:noProof/>
                <w:webHidden/>
              </w:rPr>
              <w:tab/>
            </w:r>
            <w:r w:rsidR="00CC1669">
              <w:rPr>
                <w:noProof/>
                <w:webHidden/>
              </w:rPr>
              <w:fldChar w:fldCharType="begin"/>
            </w:r>
            <w:r w:rsidR="00CC1669">
              <w:rPr>
                <w:noProof/>
                <w:webHidden/>
              </w:rPr>
              <w:instrText xml:space="preserve"> PAGEREF _Toc406059437 \h </w:instrText>
            </w:r>
            <w:r w:rsidR="00CC1669">
              <w:rPr>
                <w:noProof/>
                <w:webHidden/>
              </w:rPr>
            </w:r>
            <w:r w:rsidR="00CC1669">
              <w:rPr>
                <w:noProof/>
                <w:webHidden/>
              </w:rPr>
              <w:fldChar w:fldCharType="separate"/>
            </w:r>
            <w:r w:rsidR="00CC1669">
              <w:rPr>
                <w:noProof/>
                <w:webHidden/>
              </w:rPr>
              <w:t>2</w:t>
            </w:r>
            <w:r w:rsidR="00CC1669">
              <w:rPr>
                <w:noProof/>
                <w:webHidden/>
              </w:rPr>
              <w:fldChar w:fldCharType="end"/>
            </w:r>
          </w:hyperlink>
        </w:p>
        <w:p w14:paraId="2ECF99CE" w14:textId="77777777" w:rsidR="00CC1669" w:rsidRDefault="00A47A09" w:rsidP="00CC1669">
          <w:pPr>
            <w:pStyle w:val="TOC2"/>
            <w:tabs>
              <w:tab w:val="left" w:pos="880"/>
              <w:tab w:val="right" w:leader="dot" w:pos="9350"/>
            </w:tabs>
            <w:spacing w:after="0"/>
            <w:rPr>
              <w:noProof/>
              <w:lang w:eastAsia="en-US"/>
            </w:rPr>
          </w:pPr>
          <w:hyperlink w:anchor="_Toc406059438" w:history="1">
            <w:r w:rsidR="00CC1669" w:rsidRPr="0098066C">
              <w:rPr>
                <w:rStyle w:val="Hyperlink"/>
                <w:noProof/>
              </w:rPr>
              <w:t>3.1</w:t>
            </w:r>
            <w:r w:rsidR="00CC1669">
              <w:rPr>
                <w:noProof/>
                <w:lang w:eastAsia="en-US"/>
              </w:rPr>
              <w:tab/>
            </w:r>
            <w:r w:rsidR="00CC1669" w:rsidRPr="0098066C">
              <w:rPr>
                <w:rStyle w:val="Hyperlink"/>
                <w:noProof/>
              </w:rPr>
              <w:t>Message Parsing</w:t>
            </w:r>
            <w:r w:rsidR="00CC1669">
              <w:rPr>
                <w:noProof/>
                <w:webHidden/>
              </w:rPr>
              <w:tab/>
            </w:r>
            <w:r w:rsidR="00CC1669">
              <w:rPr>
                <w:noProof/>
                <w:webHidden/>
              </w:rPr>
              <w:fldChar w:fldCharType="begin"/>
            </w:r>
            <w:r w:rsidR="00CC1669">
              <w:rPr>
                <w:noProof/>
                <w:webHidden/>
              </w:rPr>
              <w:instrText xml:space="preserve"> PAGEREF _Toc406059438 \h </w:instrText>
            </w:r>
            <w:r w:rsidR="00CC1669">
              <w:rPr>
                <w:noProof/>
                <w:webHidden/>
              </w:rPr>
            </w:r>
            <w:r w:rsidR="00CC1669">
              <w:rPr>
                <w:noProof/>
                <w:webHidden/>
              </w:rPr>
              <w:fldChar w:fldCharType="separate"/>
            </w:r>
            <w:r w:rsidR="00CC1669">
              <w:rPr>
                <w:noProof/>
                <w:webHidden/>
              </w:rPr>
              <w:t>2</w:t>
            </w:r>
            <w:r w:rsidR="00CC1669">
              <w:rPr>
                <w:noProof/>
                <w:webHidden/>
              </w:rPr>
              <w:fldChar w:fldCharType="end"/>
            </w:r>
          </w:hyperlink>
        </w:p>
        <w:p w14:paraId="6D4C3C37" w14:textId="77777777" w:rsidR="00CC1669" w:rsidRDefault="00A47A09" w:rsidP="00CC1669">
          <w:pPr>
            <w:pStyle w:val="TOC3"/>
            <w:tabs>
              <w:tab w:val="left" w:pos="1320"/>
              <w:tab w:val="right" w:leader="dot" w:pos="9350"/>
            </w:tabs>
            <w:spacing w:after="0"/>
            <w:rPr>
              <w:noProof/>
              <w:lang w:eastAsia="en-US"/>
            </w:rPr>
          </w:pPr>
          <w:hyperlink w:anchor="_Toc406059439" w:history="1">
            <w:r w:rsidR="00CC1669" w:rsidRPr="0098066C">
              <w:rPr>
                <w:rStyle w:val="Hyperlink"/>
                <w:noProof/>
              </w:rPr>
              <w:t>3.1.1</w:t>
            </w:r>
            <w:r w:rsidR="00CC1669">
              <w:rPr>
                <w:noProof/>
                <w:lang w:eastAsia="en-US"/>
              </w:rPr>
              <w:tab/>
            </w:r>
            <w:r w:rsidR="00CC1669" w:rsidRPr="0098066C">
              <w:rPr>
                <w:rStyle w:val="Hyperlink"/>
                <w:noProof/>
              </w:rPr>
              <w:t>Examples of Roleplaying Messages</w:t>
            </w:r>
            <w:r w:rsidR="00CC1669">
              <w:rPr>
                <w:noProof/>
                <w:webHidden/>
              </w:rPr>
              <w:tab/>
            </w:r>
            <w:r w:rsidR="00CC1669">
              <w:rPr>
                <w:noProof/>
                <w:webHidden/>
              </w:rPr>
              <w:fldChar w:fldCharType="begin"/>
            </w:r>
            <w:r w:rsidR="00CC1669">
              <w:rPr>
                <w:noProof/>
                <w:webHidden/>
              </w:rPr>
              <w:instrText xml:space="preserve"> PAGEREF _Toc406059439 \h </w:instrText>
            </w:r>
            <w:r w:rsidR="00CC1669">
              <w:rPr>
                <w:noProof/>
                <w:webHidden/>
              </w:rPr>
            </w:r>
            <w:r w:rsidR="00CC1669">
              <w:rPr>
                <w:noProof/>
                <w:webHidden/>
              </w:rPr>
              <w:fldChar w:fldCharType="separate"/>
            </w:r>
            <w:r w:rsidR="00CC1669">
              <w:rPr>
                <w:noProof/>
                <w:webHidden/>
              </w:rPr>
              <w:t>3</w:t>
            </w:r>
            <w:r w:rsidR="00CC1669">
              <w:rPr>
                <w:noProof/>
                <w:webHidden/>
              </w:rPr>
              <w:fldChar w:fldCharType="end"/>
            </w:r>
          </w:hyperlink>
        </w:p>
        <w:p w14:paraId="20AEF5A8" w14:textId="77777777" w:rsidR="00CC1669" w:rsidRDefault="00A47A09" w:rsidP="00CC1669">
          <w:pPr>
            <w:pStyle w:val="TOC3"/>
            <w:tabs>
              <w:tab w:val="left" w:pos="1320"/>
              <w:tab w:val="right" w:leader="dot" w:pos="9350"/>
            </w:tabs>
            <w:spacing w:after="0"/>
            <w:rPr>
              <w:noProof/>
              <w:lang w:eastAsia="en-US"/>
            </w:rPr>
          </w:pPr>
          <w:hyperlink w:anchor="_Toc406059440" w:history="1">
            <w:r w:rsidR="00CC1669" w:rsidRPr="0098066C">
              <w:rPr>
                <w:rStyle w:val="Hyperlink"/>
                <w:noProof/>
              </w:rPr>
              <w:t>3.1.2</w:t>
            </w:r>
            <w:r w:rsidR="00CC1669">
              <w:rPr>
                <w:noProof/>
                <w:lang w:eastAsia="en-US"/>
              </w:rPr>
              <w:tab/>
            </w:r>
            <w:r w:rsidR="00CC1669" w:rsidRPr="0098066C">
              <w:rPr>
                <w:rStyle w:val="Hyperlink"/>
                <w:noProof/>
              </w:rPr>
              <w:t>Text to Transmit</w:t>
            </w:r>
            <w:r w:rsidR="00CC1669">
              <w:rPr>
                <w:noProof/>
                <w:webHidden/>
              </w:rPr>
              <w:tab/>
            </w:r>
            <w:r w:rsidR="00CC1669">
              <w:rPr>
                <w:noProof/>
                <w:webHidden/>
              </w:rPr>
              <w:fldChar w:fldCharType="begin"/>
            </w:r>
            <w:r w:rsidR="00CC1669">
              <w:rPr>
                <w:noProof/>
                <w:webHidden/>
              </w:rPr>
              <w:instrText xml:space="preserve"> PAGEREF _Toc406059440 \h </w:instrText>
            </w:r>
            <w:r w:rsidR="00CC1669">
              <w:rPr>
                <w:noProof/>
                <w:webHidden/>
              </w:rPr>
            </w:r>
            <w:r w:rsidR="00CC1669">
              <w:rPr>
                <w:noProof/>
                <w:webHidden/>
              </w:rPr>
              <w:fldChar w:fldCharType="separate"/>
            </w:r>
            <w:r w:rsidR="00CC1669">
              <w:rPr>
                <w:noProof/>
                <w:webHidden/>
              </w:rPr>
              <w:t>3</w:t>
            </w:r>
            <w:r w:rsidR="00CC1669">
              <w:rPr>
                <w:noProof/>
                <w:webHidden/>
              </w:rPr>
              <w:fldChar w:fldCharType="end"/>
            </w:r>
          </w:hyperlink>
        </w:p>
        <w:p w14:paraId="7312E241" w14:textId="77777777" w:rsidR="00CC1669" w:rsidRDefault="00A47A09" w:rsidP="00CC1669">
          <w:pPr>
            <w:pStyle w:val="TOC3"/>
            <w:tabs>
              <w:tab w:val="left" w:pos="1320"/>
              <w:tab w:val="right" w:leader="dot" w:pos="9350"/>
            </w:tabs>
            <w:spacing w:after="0"/>
            <w:rPr>
              <w:noProof/>
              <w:lang w:eastAsia="en-US"/>
            </w:rPr>
          </w:pPr>
          <w:hyperlink w:anchor="_Toc406059441" w:history="1">
            <w:r w:rsidR="00CC1669" w:rsidRPr="0098066C">
              <w:rPr>
                <w:rStyle w:val="Hyperlink"/>
                <w:noProof/>
              </w:rPr>
              <w:t>3.1.3</w:t>
            </w:r>
            <w:r w:rsidR="00CC1669">
              <w:rPr>
                <w:noProof/>
                <w:lang w:eastAsia="en-US"/>
              </w:rPr>
              <w:tab/>
            </w:r>
            <w:r w:rsidR="00CC1669" w:rsidRPr="0098066C">
              <w:rPr>
                <w:rStyle w:val="Hyperlink"/>
                <w:noProof/>
              </w:rPr>
              <w:t>Text to display</w:t>
            </w:r>
            <w:r w:rsidR="00CC1669">
              <w:rPr>
                <w:noProof/>
                <w:webHidden/>
              </w:rPr>
              <w:tab/>
            </w:r>
            <w:r w:rsidR="00CC1669">
              <w:rPr>
                <w:noProof/>
                <w:webHidden/>
              </w:rPr>
              <w:fldChar w:fldCharType="begin"/>
            </w:r>
            <w:r w:rsidR="00CC1669">
              <w:rPr>
                <w:noProof/>
                <w:webHidden/>
              </w:rPr>
              <w:instrText xml:space="preserve"> PAGEREF _Toc406059441 \h </w:instrText>
            </w:r>
            <w:r w:rsidR="00CC1669">
              <w:rPr>
                <w:noProof/>
                <w:webHidden/>
              </w:rPr>
            </w:r>
            <w:r w:rsidR="00CC1669">
              <w:rPr>
                <w:noProof/>
                <w:webHidden/>
              </w:rPr>
              <w:fldChar w:fldCharType="separate"/>
            </w:r>
            <w:r w:rsidR="00CC1669">
              <w:rPr>
                <w:noProof/>
                <w:webHidden/>
              </w:rPr>
              <w:t>3</w:t>
            </w:r>
            <w:r w:rsidR="00CC1669">
              <w:rPr>
                <w:noProof/>
                <w:webHidden/>
              </w:rPr>
              <w:fldChar w:fldCharType="end"/>
            </w:r>
          </w:hyperlink>
        </w:p>
        <w:p w14:paraId="367EC89B" w14:textId="77777777" w:rsidR="00CC1669" w:rsidRDefault="00A47A09" w:rsidP="00CC1669">
          <w:pPr>
            <w:pStyle w:val="TOC2"/>
            <w:tabs>
              <w:tab w:val="left" w:pos="880"/>
              <w:tab w:val="right" w:leader="dot" w:pos="9350"/>
            </w:tabs>
            <w:spacing w:after="0"/>
            <w:rPr>
              <w:noProof/>
              <w:lang w:eastAsia="en-US"/>
            </w:rPr>
          </w:pPr>
          <w:hyperlink w:anchor="_Toc406059442" w:history="1">
            <w:r w:rsidR="00CC1669" w:rsidRPr="0098066C">
              <w:rPr>
                <w:rStyle w:val="Hyperlink"/>
                <w:noProof/>
              </w:rPr>
              <w:t>3.2</w:t>
            </w:r>
            <w:r w:rsidR="00CC1669">
              <w:rPr>
                <w:noProof/>
                <w:lang w:eastAsia="en-US"/>
              </w:rPr>
              <w:tab/>
            </w:r>
            <w:r w:rsidR="00CC1669" w:rsidRPr="0098066C">
              <w:rPr>
                <w:rStyle w:val="Hyperlink"/>
                <w:noProof/>
              </w:rPr>
              <w:t>Message Sending</w:t>
            </w:r>
            <w:r w:rsidR="00CC1669">
              <w:rPr>
                <w:noProof/>
                <w:webHidden/>
              </w:rPr>
              <w:tab/>
            </w:r>
            <w:r w:rsidR="00CC1669">
              <w:rPr>
                <w:noProof/>
                <w:webHidden/>
              </w:rPr>
              <w:fldChar w:fldCharType="begin"/>
            </w:r>
            <w:r w:rsidR="00CC1669">
              <w:rPr>
                <w:noProof/>
                <w:webHidden/>
              </w:rPr>
              <w:instrText xml:space="preserve"> PAGEREF _Toc406059442 \h </w:instrText>
            </w:r>
            <w:r w:rsidR="00CC1669">
              <w:rPr>
                <w:noProof/>
                <w:webHidden/>
              </w:rPr>
            </w:r>
            <w:r w:rsidR="00CC1669">
              <w:rPr>
                <w:noProof/>
                <w:webHidden/>
              </w:rPr>
              <w:fldChar w:fldCharType="separate"/>
            </w:r>
            <w:r w:rsidR="00CC1669">
              <w:rPr>
                <w:noProof/>
                <w:webHidden/>
              </w:rPr>
              <w:t>3</w:t>
            </w:r>
            <w:r w:rsidR="00CC1669">
              <w:rPr>
                <w:noProof/>
                <w:webHidden/>
              </w:rPr>
              <w:fldChar w:fldCharType="end"/>
            </w:r>
          </w:hyperlink>
        </w:p>
        <w:p w14:paraId="38E2B8DA" w14:textId="77777777" w:rsidR="00CC1669" w:rsidRDefault="00A47A09" w:rsidP="00CC1669">
          <w:pPr>
            <w:pStyle w:val="TOC2"/>
            <w:tabs>
              <w:tab w:val="left" w:pos="880"/>
              <w:tab w:val="right" w:leader="dot" w:pos="9350"/>
            </w:tabs>
            <w:spacing w:after="0"/>
            <w:rPr>
              <w:noProof/>
              <w:lang w:eastAsia="en-US"/>
            </w:rPr>
          </w:pPr>
          <w:hyperlink w:anchor="_Toc406059443" w:history="1">
            <w:r w:rsidR="00CC1669" w:rsidRPr="0098066C">
              <w:rPr>
                <w:rStyle w:val="Hyperlink"/>
                <w:noProof/>
              </w:rPr>
              <w:t>3.3</w:t>
            </w:r>
            <w:r w:rsidR="00CC1669">
              <w:rPr>
                <w:noProof/>
                <w:lang w:eastAsia="en-US"/>
              </w:rPr>
              <w:tab/>
            </w:r>
            <w:r w:rsidR="00CC1669" w:rsidRPr="0098066C">
              <w:rPr>
                <w:rStyle w:val="Hyperlink"/>
                <w:noProof/>
              </w:rPr>
              <w:t>Message History</w:t>
            </w:r>
            <w:r w:rsidR="00CC1669">
              <w:rPr>
                <w:noProof/>
                <w:webHidden/>
              </w:rPr>
              <w:tab/>
            </w:r>
            <w:r w:rsidR="00CC1669">
              <w:rPr>
                <w:noProof/>
                <w:webHidden/>
              </w:rPr>
              <w:fldChar w:fldCharType="begin"/>
            </w:r>
            <w:r w:rsidR="00CC1669">
              <w:rPr>
                <w:noProof/>
                <w:webHidden/>
              </w:rPr>
              <w:instrText xml:space="preserve"> PAGEREF _Toc406059443 \h </w:instrText>
            </w:r>
            <w:r w:rsidR="00CC1669">
              <w:rPr>
                <w:noProof/>
                <w:webHidden/>
              </w:rPr>
            </w:r>
            <w:r w:rsidR="00CC1669">
              <w:rPr>
                <w:noProof/>
                <w:webHidden/>
              </w:rPr>
              <w:fldChar w:fldCharType="separate"/>
            </w:r>
            <w:r w:rsidR="00CC1669">
              <w:rPr>
                <w:noProof/>
                <w:webHidden/>
              </w:rPr>
              <w:t>3</w:t>
            </w:r>
            <w:r w:rsidR="00CC1669">
              <w:rPr>
                <w:noProof/>
                <w:webHidden/>
              </w:rPr>
              <w:fldChar w:fldCharType="end"/>
            </w:r>
          </w:hyperlink>
        </w:p>
        <w:p w14:paraId="6CDA552A" w14:textId="77777777" w:rsidR="00CC1669" w:rsidRDefault="00A47A09" w:rsidP="00CC1669">
          <w:pPr>
            <w:pStyle w:val="TOC1"/>
            <w:tabs>
              <w:tab w:val="left" w:pos="440"/>
              <w:tab w:val="right" w:leader="dot" w:pos="9350"/>
            </w:tabs>
            <w:spacing w:after="0"/>
            <w:rPr>
              <w:noProof/>
              <w:lang w:eastAsia="en-US"/>
            </w:rPr>
          </w:pPr>
          <w:hyperlink w:anchor="_Toc406059444" w:history="1">
            <w:r w:rsidR="00CC1669" w:rsidRPr="0098066C">
              <w:rPr>
                <w:rStyle w:val="Hyperlink"/>
                <w:noProof/>
              </w:rPr>
              <w:t>4</w:t>
            </w:r>
            <w:r w:rsidR="00CC1669">
              <w:rPr>
                <w:noProof/>
                <w:lang w:eastAsia="en-US"/>
              </w:rPr>
              <w:tab/>
            </w:r>
            <w:r w:rsidR="00CC1669" w:rsidRPr="0098066C">
              <w:rPr>
                <w:rStyle w:val="Hyperlink"/>
                <w:noProof/>
              </w:rPr>
              <w:t>Contacts</w:t>
            </w:r>
            <w:r w:rsidR="00CC1669">
              <w:rPr>
                <w:noProof/>
                <w:webHidden/>
              </w:rPr>
              <w:tab/>
            </w:r>
            <w:r w:rsidR="00CC1669">
              <w:rPr>
                <w:noProof/>
                <w:webHidden/>
              </w:rPr>
              <w:fldChar w:fldCharType="begin"/>
            </w:r>
            <w:r w:rsidR="00CC1669">
              <w:rPr>
                <w:noProof/>
                <w:webHidden/>
              </w:rPr>
              <w:instrText xml:space="preserve"> PAGEREF _Toc406059444 \h </w:instrText>
            </w:r>
            <w:r w:rsidR="00CC1669">
              <w:rPr>
                <w:noProof/>
                <w:webHidden/>
              </w:rPr>
            </w:r>
            <w:r w:rsidR="00CC1669">
              <w:rPr>
                <w:noProof/>
                <w:webHidden/>
              </w:rPr>
              <w:fldChar w:fldCharType="separate"/>
            </w:r>
            <w:r w:rsidR="00CC1669">
              <w:rPr>
                <w:noProof/>
                <w:webHidden/>
              </w:rPr>
              <w:t>4</w:t>
            </w:r>
            <w:r w:rsidR="00CC1669">
              <w:rPr>
                <w:noProof/>
                <w:webHidden/>
              </w:rPr>
              <w:fldChar w:fldCharType="end"/>
            </w:r>
          </w:hyperlink>
        </w:p>
        <w:p w14:paraId="0F022186" w14:textId="77777777" w:rsidR="00CC1669" w:rsidRDefault="00A47A09" w:rsidP="00CC1669">
          <w:pPr>
            <w:pStyle w:val="TOC2"/>
            <w:tabs>
              <w:tab w:val="left" w:pos="880"/>
              <w:tab w:val="right" w:leader="dot" w:pos="9350"/>
            </w:tabs>
            <w:spacing w:after="0"/>
            <w:rPr>
              <w:noProof/>
              <w:lang w:eastAsia="en-US"/>
            </w:rPr>
          </w:pPr>
          <w:hyperlink w:anchor="_Toc406059445" w:history="1">
            <w:r w:rsidR="00CC1669" w:rsidRPr="0098066C">
              <w:rPr>
                <w:rStyle w:val="Hyperlink"/>
                <w:noProof/>
              </w:rPr>
              <w:t>4.1</w:t>
            </w:r>
            <w:r w:rsidR="00CC1669">
              <w:rPr>
                <w:noProof/>
                <w:lang w:eastAsia="en-US"/>
              </w:rPr>
              <w:tab/>
            </w:r>
            <w:r w:rsidR="00CC1669" w:rsidRPr="0098066C">
              <w:rPr>
                <w:rStyle w:val="Hyperlink"/>
                <w:noProof/>
              </w:rPr>
              <w:t>UUIDs</w:t>
            </w:r>
            <w:r w:rsidR="00CC1669">
              <w:rPr>
                <w:noProof/>
                <w:webHidden/>
              </w:rPr>
              <w:tab/>
            </w:r>
            <w:r w:rsidR="00CC1669">
              <w:rPr>
                <w:noProof/>
                <w:webHidden/>
              </w:rPr>
              <w:fldChar w:fldCharType="begin"/>
            </w:r>
            <w:r w:rsidR="00CC1669">
              <w:rPr>
                <w:noProof/>
                <w:webHidden/>
              </w:rPr>
              <w:instrText xml:space="preserve"> PAGEREF _Toc406059445 \h </w:instrText>
            </w:r>
            <w:r w:rsidR="00CC1669">
              <w:rPr>
                <w:noProof/>
                <w:webHidden/>
              </w:rPr>
            </w:r>
            <w:r w:rsidR="00CC1669">
              <w:rPr>
                <w:noProof/>
                <w:webHidden/>
              </w:rPr>
              <w:fldChar w:fldCharType="separate"/>
            </w:r>
            <w:r w:rsidR="00CC1669">
              <w:rPr>
                <w:noProof/>
                <w:webHidden/>
              </w:rPr>
              <w:t>4</w:t>
            </w:r>
            <w:r w:rsidR="00CC1669">
              <w:rPr>
                <w:noProof/>
                <w:webHidden/>
              </w:rPr>
              <w:fldChar w:fldCharType="end"/>
            </w:r>
          </w:hyperlink>
        </w:p>
        <w:p w14:paraId="5FCCCF7E" w14:textId="77777777" w:rsidR="00CC1669" w:rsidRDefault="00A47A09" w:rsidP="00CC1669">
          <w:pPr>
            <w:pStyle w:val="TOC2"/>
            <w:tabs>
              <w:tab w:val="left" w:pos="880"/>
              <w:tab w:val="right" w:leader="dot" w:pos="9350"/>
            </w:tabs>
            <w:spacing w:after="0"/>
            <w:rPr>
              <w:noProof/>
              <w:lang w:eastAsia="en-US"/>
            </w:rPr>
          </w:pPr>
          <w:hyperlink w:anchor="_Toc406059446" w:history="1">
            <w:r w:rsidR="00CC1669" w:rsidRPr="0098066C">
              <w:rPr>
                <w:rStyle w:val="Hyperlink"/>
                <w:noProof/>
              </w:rPr>
              <w:t>4.2</w:t>
            </w:r>
            <w:r w:rsidR="00CC1669">
              <w:rPr>
                <w:noProof/>
                <w:lang w:eastAsia="en-US"/>
              </w:rPr>
              <w:tab/>
            </w:r>
            <w:r w:rsidR="00CC1669" w:rsidRPr="0098066C">
              <w:rPr>
                <w:rStyle w:val="Hyperlink"/>
                <w:noProof/>
              </w:rPr>
              <w:t>Profiles</w:t>
            </w:r>
            <w:r w:rsidR="00CC1669">
              <w:rPr>
                <w:noProof/>
                <w:webHidden/>
              </w:rPr>
              <w:tab/>
            </w:r>
            <w:r w:rsidR="00CC1669">
              <w:rPr>
                <w:noProof/>
                <w:webHidden/>
              </w:rPr>
              <w:fldChar w:fldCharType="begin"/>
            </w:r>
            <w:r w:rsidR="00CC1669">
              <w:rPr>
                <w:noProof/>
                <w:webHidden/>
              </w:rPr>
              <w:instrText xml:space="preserve"> PAGEREF _Toc406059446 \h </w:instrText>
            </w:r>
            <w:r w:rsidR="00CC1669">
              <w:rPr>
                <w:noProof/>
                <w:webHidden/>
              </w:rPr>
            </w:r>
            <w:r w:rsidR="00CC1669">
              <w:rPr>
                <w:noProof/>
                <w:webHidden/>
              </w:rPr>
              <w:fldChar w:fldCharType="separate"/>
            </w:r>
            <w:r w:rsidR="00CC1669">
              <w:rPr>
                <w:noProof/>
                <w:webHidden/>
              </w:rPr>
              <w:t>4</w:t>
            </w:r>
            <w:r w:rsidR="00CC1669">
              <w:rPr>
                <w:noProof/>
                <w:webHidden/>
              </w:rPr>
              <w:fldChar w:fldCharType="end"/>
            </w:r>
          </w:hyperlink>
        </w:p>
        <w:p w14:paraId="4F410F5B" w14:textId="77777777" w:rsidR="00CC1669" w:rsidRDefault="00A47A09" w:rsidP="00CC1669">
          <w:pPr>
            <w:pStyle w:val="TOC3"/>
            <w:tabs>
              <w:tab w:val="left" w:pos="1320"/>
              <w:tab w:val="right" w:leader="dot" w:pos="9350"/>
            </w:tabs>
            <w:spacing w:after="0"/>
            <w:rPr>
              <w:noProof/>
              <w:lang w:eastAsia="en-US"/>
            </w:rPr>
          </w:pPr>
          <w:hyperlink w:anchor="_Toc406059447" w:history="1">
            <w:r w:rsidR="00CC1669" w:rsidRPr="0098066C">
              <w:rPr>
                <w:rStyle w:val="Hyperlink"/>
                <w:noProof/>
              </w:rPr>
              <w:t>4.2.1</w:t>
            </w:r>
            <w:r w:rsidR="00CC1669">
              <w:rPr>
                <w:noProof/>
                <w:lang w:eastAsia="en-US"/>
              </w:rPr>
              <w:tab/>
            </w:r>
            <w:r w:rsidR="00CC1669" w:rsidRPr="0098066C">
              <w:rPr>
                <w:rStyle w:val="Hyperlink"/>
                <w:noProof/>
              </w:rPr>
              <w:t>Presence</w:t>
            </w:r>
            <w:r w:rsidR="00CC1669">
              <w:rPr>
                <w:noProof/>
                <w:webHidden/>
              </w:rPr>
              <w:tab/>
            </w:r>
            <w:r w:rsidR="00CC1669">
              <w:rPr>
                <w:noProof/>
                <w:webHidden/>
              </w:rPr>
              <w:fldChar w:fldCharType="begin"/>
            </w:r>
            <w:r w:rsidR="00CC1669">
              <w:rPr>
                <w:noProof/>
                <w:webHidden/>
              </w:rPr>
              <w:instrText xml:space="preserve"> PAGEREF _Toc406059447 \h </w:instrText>
            </w:r>
            <w:r w:rsidR="00CC1669">
              <w:rPr>
                <w:noProof/>
                <w:webHidden/>
              </w:rPr>
            </w:r>
            <w:r w:rsidR="00CC1669">
              <w:rPr>
                <w:noProof/>
                <w:webHidden/>
              </w:rPr>
              <w:fldChar w:fldCharType="separate"/>
            </w:r>
            <w:r w:rsidR="00CC1669">
              <w:rPr>
                <w:noProof/>
                <w:webHidden/>
              </w:rPr>
              <w:t>4</w:t>
            </w:r>
            <w:r w:rsidR="00CC1669">
              <w:rPr>
                <w:noProof/>
                <w:webHidden/>
              </w:rPr>
              <w:fldChar w:fldCharType="end"/>
            </w:r>
          </w:hyperlink>
        </w:p>
        <w:p w14:paraId="0DF6F632" w14:textId="77777777" w:rsidR="00CC1669" w:rsidRDefault="00A47A09" w:rsidP="00CC1669">
          <w:pPr>
            <w:pStyle w:val="TOC1"/>
            <w:tabs>
              <w:tab w:val="left" w:pos="440"/>
              <w:tab w:val="right" w:leader="dot" w:pos="9350"/>
            </w:tabs>
            <w:spacing w:after="0"/>
            <w:rPr>
              <w:noProof/>
              <w:lang w:eastAsia="en-US"/>
            </w:rPr>
          </w:pPr>
          <w:hyperlink w:anchor="_Toc406059448" w:history="1">
            <w:r w:rsidR="00CC1669" w:rsidRPr="0098066C">
              <w:rPr>
                <w:rStyle w:val="Hyperlink"/>
                <w:noProof/>
              </w:rPr>
              <w:t>5</w:t>
            </w:r>
            <w:r w:rsidR="00CC1669">
              <w:rPr>
                <w:noProof/>
                <w:lang w:eastAsia="en-US"/>
              </w:rPr>
              <w:tab/>
            </w:r>
            <w:r w:rsidR="00CC1669" w:rsidRPr="0098066C">
              <w:rPr>
                <w:rStyle w:val="Hyperlink"/>
                <w:noProof/>
              </w:rPr>
              <w:t>Roleplaying</w:t>
            </w:r>
            <w:r w:rsidR="00CC1669">
              <w:rPr>
                <w:noProof/>
                <w:webHidden/>
              </w:rPr>
              <w:tab/>
            </w:r>
            <w:r w:rsidR="00CC1669">
              <w:rPr>
                <w:noProof/>
                <w:webHidden/>
              </w:rPr>
              <w:fldChar w:fldCharType="begin"/>
            </w:r>
            <w:r w:rsidR="00CC1669">
              <w:rPr>
                <w:noProof/>
                <w:webHidden/>
              </w:rPr>
              <w:instrText xml:space="preserve"> PAGEREF _Toc406059448 \h </w:instrText>
            </w:r>
            <w:r w:rsidR="00CC1669">
              <w:rPr>
                <w:noProof/>
                <w:webHidden/>
              </w:rPr>
            </w:r>
            <w:r w:rsidR="00CC1669">
              <w:rPr>
                <w:noProof/>
                <w:webHidden/>
              </w:rPr>
              <w:fldChar w:fldCharType="separate"/>
            </w:r>
            <w:r w:rsidR="00CC1669">
              <w:rPr>
                <w:noProof/>
                <w:webHidden/>
              </w:rPr>
              <w:t>4</w:t>
            </w:r>
            <w:r w:rsidR="00CC1669">
              <w:rPr>
                <w:noProof/>
                <w:webHidden/>
              </w:rPr>
              <w:fldChar w:fldCharType="end"/>
            </w:r>
          </w:hyperlink>
        </w:p>
        <w:p w14:paraId="564F915D" w14:textId="77777777" w:rsidR="00CC1669" w:rsidRDefault="00A47A09" w:rsidP="00CC1669">
          <w:pPr>
            <w:pStyle w:val="TOC1"/>
            <w:tabs>
              <w:tab w:val="left" w:pos="440"/>
              <w:tab w:val="right" w:leader="dot" w:pos="9350"/>
            </w:tabs>
            <w:spacing w:after="0"/>
            <w:rPr>
              <w:noProof/>
              <w:lang w:eastAsia="en-US"/>
            </w:rPr>
          </w:pPr>
          <w:hyperlink w:anchor="_Toc406059449" w:history="1">
            <w:r w:rsidR="00CC1669" w:rsidRPr="0098066C">
              <w:rPr>
                <w:rStyle w:val="Hyperlink"/>
                <w:noProof/>
              </w:rPr>
              <w:t>6</w:t>
            </w:r>
            <w:r w:rsidR="00CC1669">
              <w:rPr>
                <w:noProof/>
                <w:lang w:eastAsia="en-US"/>
              </w:rPr>
              <w:tab/>
            </w:r>
            <w:r w:rsidR="00CC1669" w:rsidRPr="0098066C">
              <w:rPr>
                <w:rStyle w:val="Hyperlink"/>
                <w:noProof/>
              </w:rPr>
              <w:t>Interface</w:t>
            </w:r>
            <w:r w:rsidR="00CC1669">
              <w:rPr>
                <w:noProof/>
                <w:webHidden/>
              </w:rPr>
              <w:tab/>
            </w:r>
            <w:r w:rsidR="00CC1669">
              <w:rPr>
                <w:noProof/>
                <w:webHidden/>
              </w:rPr>
              <w:fldChar w:fldCharType="begin"/>
            </w:r>
            <w:r w:rsidR="00CC1669">
              <w:rPr>
                <w:noProof/>
                <w:webHidden/>
              </w:rPr>
              <w:instrText xml:space="preserve"> PAGEREF _Toc406059449 \h </w:instrText>
            </w:r>
            <w:r w:rsidR="00CC1669">
              <w:rPr>
                <w:noProof/>
                <w:webHidden/>
              </w:rPr>
            </w:r>
            <w:r w:rsidR="00CC1669">
              <w:rPr>
                <w:noProof/>
                <w:webHidden/>
              </w:rPr>
              <w:fldChar w:fldCharType="separate"/>
            </w:r>
            <w:r w:rsidR="00CC1669">
              <w:rPr>
                <w:noProof/>
                <w:webHidden/>
              </w:rPr>
              <w:t>5</w:t>
            </w:r>
            <w:r w:rsidR="00CC1669">
              <w:rPr>
                <w:noProof/>
                <w:webHidden/>
              </w:rPr>
              <w:fldChar w:fldCharType="end"/>
            </w:r>
          </w:hyperlink>
        </w:p>
        <w:p w14:paraId="45887547" w14:textId="77777777" w:rsidR="00CC1669" w:rsidRDefault="00A47A09" w:rsidP="00CC1669">
          <w:pPr>
            <w:pStyle w:val="TOC1"/>
            <w:tabs>
              <w:tab w:val="left" w:pos="440"/>
              <w:tab w:val="right" w:leader="dot" w:pos="9350"/>
            </w:tabs>
            <w:spacing w:after="0"/>
            <w:rPr>
              <w:noProof/>
              <w:lang w:eastAsia="en-US"/>
            </w:rPr>
          </w:pPr>
          <w:hyperlink w:anchor="_Toc406059450" w:history="1">
            <w:r w:rsidR="00CC1669" w:rsidRPr="0098066C">
              <w:rPr>
                <w:rStyle w:val="Hyperlink"/>
                <w:noProof/>
              </w:rPr>
              <w:t>7</w:t>
            </w:r>
            <w:r w:rsidR="00CC1669">
              <w:rPr>
                <w:noProof/>
                <w:lang w:eastAsia="en-US"/>
              </w:rPr>
              <w:tab/>
            </w:r>
            <w:r w:rsidR="00CC1669" w:rsidRPr="0098066C">
              <w:rPr>
                <w:rStyle w:val="Hyperlink"/>
                <w:noProof/>
              </w:rPr>
              <w:t>Preferences</w:t>
            </w:r>
            <w:r w:rsidR="00CC1669">
              <w:rPr>
                <w:noProof/>
                <w:webHidden/>
              </w:rPr>
              <w:tab/>
            </w:r>
            <w:r w:rsidR="00CC1669">
              <w:rPr>
                <w:noProof/>
                <w:webHidden/>
              </w:rPr>
              <w:fldChar w:fldCharType="begin"/>
            </w:r>
            <w:r w:rsidR="00CC1669">
              <w:rPr>
                <w:noProof/>
                <w:webHidden/>
              </w:rPr>
              <w:instrText xml:space="preserve"> PAGEREF _Toc406059450 \h </w:instrText>
            </w:r>
            <w:r w:rsidR="00CC1669">
              <w:rPr>
                <w:noProof/>
                <w:webHidden/>
              </w:rPr>
            </w:r>
            <w:r w:rsidR="00CC1669">
              <w:rPr>
                <w:noProof/>
                <w:webHidden/>
              </w:rPr>
              <w:fldChar w:fldCharType="separate"/>
            </w:r>
            <w:r w:rsidR="00CC1669">
              <w:rPr>
                <w:noProof/>
                <w:webHidden/>
              </w:rPr>
              <w:t>5</w:t>
            </w:r>
            <w:r w:rsidR="00CC1669">
              <w:rPr>
                <w:noProof/>
                <w:webHidden/>
              </w:rPr>
              <w:fldChar w:fldCharType="end"/>
            </w:r>
          </w:hyperlink>
        </w:p>
        <w:p w14:paraId="1F07EC21" w14:textId="77777777" w:rsidR="00CC1669" w:rsidRDefault="00A47A09" w:rsidP="00CC1669">
          <w:pPr>
            <w:pStyle w:val="TOC2"/>
            <w:tabs>
              <w:tab w:val="left" w:pos="880"/>
              <w:tab w:val="right" w:leader="dot" w:pos="9350"/>
            </w:tabs>
            <w:spacing w:after="0"/>
            <w:rPr>
              <w:noProof/>
              <w:lang w:eastAsia="en-US"/>
            </w:rPr>
          </w:pPr>
          <w:hyperlink w:anchor="_Toc406059451" w:history="1">
            <w:r w:rsidR="00CC1669" w:rsidRPr="0098066C">
              <w:rPr>
                <w:rStyle w:val="Hyperlink"/>
                <w:noProof/>
              </w:rPr>
              <w:t>7.1</w:t>
            </w:r>
            <w:r w:rsidR="00CC1669">
              <w:rPr>
                <w:noProof/>
                <w:lang w:eastAsia="en-US"/>
              </w:rPr>
              <w:tab/>
            </w:r>
            <w:r w:rsidR="00CC1669" w:rsidRPr="0098066C">
              <w:rPr>
                <w:rStyle w:val="Hyperlink"/>
                <w:noProof/>
              </w:rPr>
              <w:t>Formatting</w:t>
            </w:r>
            <w:r w:rsidR="00CC1669">
              <w:rPr>
                <w:noProof/>
                <w:webHidden/>
              </w:rPr>
              <w:tab/>
            </w:r>
            <w:r w:rsidR="00CC1669">
              <w:rPr>
                <w:noProof/>
                <w:webHidden/>
              </w:rPr>
              <w:fldChar w:fldCharType="begin"/>
            </w:r>
            <w:r w:rsidR="00CC1669">
              <w:rPr>
                <w:noProof/>
                <w:webHidden/>
              </w:rPr>
              <w:instrText xml:space="preserve"> PAGEREF _Toc406059451 \h </w:instrText>
            </w:r>
            <w:r w:rsidR="00CC1669">
              <w:rPr>
                <w:noProof/>
                <w:webHidden/>
              </w:rPr>
            </w:r>
            <w:r w:rsidR="00CC1669">
              <w:rPr>
                <w:noProof/>
                <w:webHidden/>
              </w:rPr>
              <w:fldChar w:fldCharType="separate"/>
            </w:r>
            <w:r w:rsidR="00CC1669">
              <w:rPr>
                <w:noProof/>
                <w:webHidden/>
              </w:rPr>
              <w:t>5</w:t>
            </w:r>
            <w:r w:rsidR="00CC1669">
              <w:rPr>
                <w:noProof/>
                <w:webHidden/>
              </w:rPr>
              <w:fldChar w:fldCharType="end"/>
            </w:r>
          </w:hyperlink>
        </w:p>
        <w:p w14:paraId="0DFA5E78" w14:textId="77777777" w:rsidR="00CC1669" w:rsidRDefault="00A47A09" w:rsidP="00CC1669">
          <w:pPr>
            <w:pStyle w:val="TOC2"/>
            <w:tabs>
              <w:tab w:val="left" w:pos="880"/>
              <w:tab w:val="right" w:leader="dot" w:pos="9350"/>
            </w:tabs>
            <w:spacing w:after="0"/>
            <w:rPr>
              <w:noProof/>
              <w:lang w:eastAsia="en-US"/>
            </w:rPr>
          </w:pPr>
          <w:hyperlink w:anchor="_Toc406059452" w:history="1">
            <w:r w:rsidR="00CC1669" w:rsidRPr="0098066C">
              <w:rPr>
                <w:rStyle w:val="Hyperlink"/>
                <w:noProof/>
              </w:rPr>
              <w:t>7.2</w:t>
            </w:r>
            <w:r w:rsidR="00CC1669">
              <w:rPr>
                <w:noProof/>
                <w:lang w:eastAsia="en-US"/>
              </w:rPr>
              <w:tab/>
            </w:r>
            <w:r w:rsidR="00CC1669" w:rsidRPr="0098066C">
              <w:rPr>
                <w:rStyle w:val="Hyperlink"/>
                <w:noProof/>
              </w:rPr>
              <w:t>Security and Privacy</w:t>
            </w:r>
            <w:r w:rsidR="00CC1669">
              <w:rPr>
                <w:noProof/>
                <w:webHidden/>
              </w:rPr>
              <w:tab/>
            </w:r>
            <w:r w:rsidR="00CC1669">
              <w:rPr>
                <w:noProof/>
                <w:webHidden/>
              </w:rPr>
              <w:fldChar w:fldCharType="begin"/>
            </w:r>
            <w:r w:rsidR="00CC1669">
              <w:rPr>
                <w:noProof/>
                <w:webHidden/>
              </w:rPr>
              <w:instrText xml:space="preserve"> PAGEREF _Toc406059452 \h </w:instrText>
            </w:r>
            <w:r w:rsidR="00CC1669">
              <w:rPr>
                <w:noProof/>
                <w:webHidden/>
              </w:rPr>
            </w:r>
            <w:r w:rsidR="00CC1669">
              <w:rPr>
                <w:noProof/>
                <w:webHidden/>
              </w:rPr>
              <w:fldChar w:fldCharType="separate"/>
            </w:r>
            <w:r w:rsidR="00CC1669">
              <w:rPr>
                <w:noProof/>
                <w:webHidden/>
              </w:rPr>
              <w:t>5</w:t>
            </w:r>
            <w:r w:rsidR="00CC1669">
              <w:rPr>
                <w:noProof/>
                <w:webHidden/>
              </w:rPr>
              <w:fldChar w:fldCharType="end"/>
            </w:r>
          </w:hyperlink>
        </w:p>
        <w:p w14:paraId="0055295F" w14:textId="60520888" w:rsidR="00CC1669" w:rsidRDefault="00CC1669" w:rsidP="00CC1669">
          <w:pPr>
            <w:spacing w:after="0"/>
          </w:pPr>
          <w:r>
            <w:rPr>
              <w:b/>
              <w:bCs/>
              <w:noProof/>
            </w:rPr>
            <w:fldChar w:fldCharType="end"/>
          </w:r>
        </w:p>
      </w:sdtContent>
    </w:sdt>
    <w:p w14:paraId="6D0F12F9" w14:textId="7657C647" w:rsidR="00CC1669" w:rsidRDefault="00CC1669">
      <w:r>
        <w:br w:type="page"/>
      </w:r>
    </w:p>
    <w:p w14:paraId="7EC1DDFE" w14:textId="05C88C06" w:rsidR="002D49A0" w:rsidRDefault="00BD15F8">
      <w:pPr>
        <w:pStyle w:val="Heading1"/>
      </w:pPr>
      <w:bookmarkStart w:id="1" w:name="_Toc406059436"/>
      <w:r>
        <w:t>High-Level Concept</w:t>
      </w:r>
      <w:bookmarkEnd w:id="0"/>
      <w:bookmarkEnd w:id="1"/>
    </w:p>
    <w:p w14:paraId="6E6E56ED" w14:textId="77777777" w:rsidR="002D49A0" w:rsidRDefault="00A663F7" w:rsidP="00E43007">
      <w:pPr>
        <w:pStyle w:val="Paragraph"/>
      </w:pPr>
      <w:r>
        <w:t xml:space="preserve">An instant messenger designed for roleplaying. </w:t>
      </w:r>
    </w:p>
    <w:p w14:paraId="1A09B378" w14:textId="77777777" w:rsidR="00A663F7" w:rsidRDefault="00A663F7" w:rsidP="00A663F7">
      <w:pPr>
        <w:pStyle w:val="Heading1"/>
      </w:pPr>
      <w:bookmarkStart w:id="2" w:name="_Toc390777762"/>
      <w:bookmarkStart w:id="3" w:name="_Toc406059437"/>
      <w:r>
        <w:t>Messages</w:t>
      </w:r>
      <w:bookmarkEnd w:id="2"/>
      <w:bookmarkEnd w:id="3"/>
    </w:p>
    <w:p w14:paraId="0136AF55" w14:textId="77777777" w:rsidR="00A663F7" w:rsidRDefault="00A663F7" w:rsidP="00A663F7">
      <w:pPr>
        <w:pStyle w:val="IntenseQuote"/>
      </w:pPr>
      <w:r>
        <w:t>A message is anything sent from one client to another.</w:t>
      </w:r>
    </w:p>
    <w:p w14:paraId="29F0EDDA" w14:textId="4F2E6A64" w:rsidR="00A663F7" w:rsidRDefault="00A663F7" w:rsidP="00E43007">
      <w:pPr>
        <w:pStyle w:val="Paragraph"/>
      </w:pPr>
      <w:r>
        <w:t>The following are all the possible types of messages</w:t>
      </w:r>
      <w:r w:rsidR="00B67405">
        <w:t xml:space="preserve"> (</w:t>
      </w:r>
      <w:r w:rsidR="00B67405" w:rsidRPr="00B67405">
        <w:rPr>
          <w:color w:val="22BB77" w:themeColor="accent2"/>
        </w:rPr>
        <w:t>User initiated</w:t>
      </w:r>
      <w:r w:rsidR="00B67405">
        <w:t xml:space="preserve">, </w:t>
      </w:r>
      <w:r w:rsidR="00B67405" w:rsidRPr="00B67405">
        <w:rPr>
          <w:color w:val="2277BB" w:themeColor="text2"/>
        </w:rPr>
        <w:t>automated information</w:t>
      </w:r>
      <w:r w:rsidR="00B67405">
        <w:t xml:space="preserve">, </w:t>
      </w:r>
      <w:r w:rsidR="00B67405" w:rsidRPr="00B67405">
        <w:rPr>
          <w:color w:val="BB2277" w:themeColor="accent5"/>
        </w:rPr>
        <w:t>automated error</w:t>
      </w:r>
      <w:r w:rsidR="00B67405">
        <w:t>)</w:t>
      </w:r>
      <w:r>
        <w:t>:</w:t>
      </w:r>
    </w:p>
    <w:p w14:paraId="1AE190DA" w14:textId="77777777" w:rsidR="00A663F7" w:rsidRDefault="00A663F7" w:rsidP="00E43007">
      <w:pPr>
        <w:pStyle w:val="ListParagraph"/>
        <w:numPr>
          <w:ilvl w:val="0"/>
          <w:numId w:val="18"/>
        </w:numPr>
      </w:pPr>
      <w:r w:rsidRPr="00B67405">
        <w:rPr>
          <w:color w:val="22BB77" w:themeColor="accent2"/>
        </w:rPr>
        <w:t>Plain text</w:t>
      </w:r>
    </w:p>
    <w:p w14:paraId="49C69A9C" w14:textId="52612002" w:rsidR="00C41DD4" w:rsidRDefault="00C41DD4" w:rsidP="00C41DD4">
      <w:pPr>
        <w:pStyle w:val="ListParagraph"/>
        <w:numPr>
          <w:ilvl w:val="1"/>
          <w:numId w:val="18"/>
        </w:numPr>
      </w:pPr>
      <w:r>
        <w:t>A message to another user or chatroom</w:t>
      </w:r>
    </w:p>
    <w:p w14:paraId="5A7EB334" w14:textId="77777777" w:rsidR="00A663F7" w:rsidRDefault="00A663F7" w:rsidP="00E43007">
      <w:pPr>
        <w:pStyle w:val="ListParagraph"/>
        <w:numPr>
          <w:ilvl w:val="0"/>
          <w:numId w:val="18"/>
        </w:numPr>
      </w:pPr>
      <w:r w:rsidRPr="00B67405">
        <w:rPr>
          <w:color w:val="22BB77" w:themeColor="accent2"/>
        </w:rPr>
        <w:t>Media</w:t>
      </w:r>
    </w:p>
    <w:p w14:paraId="0DD1CCDA" w14:textId="2C5A58FC" w:rsidR="00C41DD4" w:rsidRDefault="00C41DD4" w:rsidP="00C41DD4">
      <w:pPr>
        <w:pStyle w:val="ListParagraph"/>
        <w:numPr>
          <w:ilvl w:val="1"/>
          <w:numId w:val="18"/>
        </w:numPr>
      </w:pPr>
      <w:r>
        <w:t>An alert that there is a large packet of data to be transmitted only when both sender and receiver agree a transmission should take place</w:t>
      </w:r>
    </w:p>
    <w:p w14:paraId="0EACB890" w14:textId="29F0D3F6" w:rsidR="00C41DD4" w:rsidRDefault="00C41DD4" w:rsidP="00E43007">
      <w:pPr>
        <w:pStyle w:val="ListParagraph"/>
        <w:numPr>
          <w:ilvl w:val="0"/>
          <w:numId w:val="18"/>
        </w:numPr>
      </w:pPr>
      <w:r w:rsidRPr="00B67405">
        <w:rPr>
          <w:color w:val="22BB77" w:themeColor="accent2"/>
        </w:rPr>
        <w:t>Request for message change</w:t>
      </w:r>
    </w:p>
    <w:p w14:paraId="21147C4A" w14:textId="50196A60" w:rsidR="00C41DD4" w:rsidRDefault="00C41DD4" w:rsidP="00C41DD4">
      <w:pPr>
        <w:pStyle w:val="ListParagraph"/>
        <w:numPr>
          <w:ilvl w:val="1"/>
          <w:numId w:val="18"/>
        </w:numPr>
      </w:pPr>
      <w:r>
        <w:t>A request that a previously-sent message should be edited or removed entirely</w:t>
      </w:r>
    </w:p>
    <w:p w14:paraId="49ADB655" w14:textId="77777777" w:rsidR="00A663F7" w:rsidRDefault="00A663F7" w:rsidP="00E43007">
      <w:pPr>
        <w:pStyle w:val="ListParagraph"/>
        <w:numPr>
          <w:ilvl w:val="0"/>
          <w:numId w:val="18"/>
        </w:numPr>
      </w:pPr>
      <w:r w:rsidRPr="00B67405">
        <w:rPr>
          <w:color w:val="2277BB" w:themeColor="text2"/>
        </w:rPr>
        <w:t>Announcement of information update</w:t>
      </w:r>
    </w:p>
    <w:p w14:paraId="7A12B87E" w14:textId="5474A883" w:rsidR="00C41DD4" w:rsidRDefault="00C41DD4" w:rsidP="00C41DD4">
      <w:pPr>
        <w:pStyle w:val="ListParagraph"/>
        <w:numPr>
          <w:ilvl w:val="1"/>
          <w:numId w:val="18"/>
        </w:numPr>
      </w:pPr>
      <w:r>
        <w:t xml:space="preserve">An announcement that </w:t>
      </w:r>
      <w:r w:rsidR="00B67405">
        <w:t>the user’s meta information has changed</w:t>
      </w:r>
    </w:p>
    <w:p w14:paraId="2838B458" w14:textId="77777777" w:rsidR="00A663F7" w:rsidRDefault="00A663F7" w:rsidP="00E43007">
      <w:pPr>
        <w:pStyle w:val="ListParagraph"/>
        <w:numPr>
          <w:ilvl w:val="0"/>
          <w:numId w:val="18"/>
        </w:numPr>
      </w:pPr>
      <w:r w:rsidRPr="00B67405">
        <w:rPr>
          <w:color w:val="2277BB" w:themeColor="text2"/>
        </w:rPr>
        <w:t>Request for information update</w:t>
      </w:r>
    </w:p>
    <w:p w14:paraId="1A719A96" w14:textId="1EBEDC5C" w:rsidR="00B67405" w:rsidRDefault="00B67405" w:rsidP="00B67405">
      <w:pPr>
        <w:pStyle w:val="ListParagraph"/>
        <w:numPr>
          <w:ilvl w:val="1"/>
          <w:numId w:val="18"/>
        </w:numPr>
      </w:pPr>
      <w:r>
        <w:t>A request that another user’s or chatroom’s meta info be sent back to the user for purposes of updating the local contact list</w:t>
      </w:r>
    </w:p>
    <w:p w14:paraId="68918B9C" w14:textId="708093BF" w:rsidR="00A60FF2" w:rsidRDefault="00A60FF2" w:rsidP="00A60FF2">
      <w:pPr>
        <w:pStyle w:val="ListParagraph"/>
        <w:numPr>
          <w:ilvl w:val="0"/>
          <w:numId w:val="18"/>
        </w:numPr>
      </w:pPr>
      <w:r>
        <w:rPr>
          <w:color w:val="2277BB" w:themeColor="text2"/>
        </w:rPr>
        <w:t>Announcement of successful message receipt</w:t>
      </w:r>
    </w:p>
    <w:p w14:paraId="5E2928EE" w14:textId="13B8B33A" w:rsidR="00A60FF2" w:rsidRDefault="00A60FF2" w:rsidP="00A60FF2">
      <w:pPr>
        <w:pStyle w:val="ListParagraph"/>
        <w:numPr>
          <w:ilvl w:val="1"/>
          <w:numId w:val="18"/>
        </w:numPr>
      </w:pPr>
      <w:r>
        <w:t>An announcement that a message was successfully received</w:t>
      </w:r>
    </w:p>
    <w:p w14:paraId="226B692A" w14:textId="77777777" w:rsidR="00A663F7" w:rsidRDefault="00A663F7" w:rsidP="00E43007">
      <w:pPr>
        <w:pStyle w:val="ListParagraph"/>
        <w:numPr>
          <w:ilvl w:val="0"/>
          <w:numId w:val="18"/>
        </w:numPr>
      </w:pPr>
      <w:r w:rsidRPr="00DF4F41">
        <w:rPr>
          <w:color w:val="BB2277" w:themeColor="accent5"/>
        </w:rPr>
        <w:t>Request for re-send</w:t>
      </w:r>
    </w:p>
    <w:p w14:paraId="33C56654" w14:textId="64B3E8C4" w:rsidR="00B67405" w:rsidRDefault="00B67405" w:rsidP="00B67405">
      <w:pPr>
        <w:pStyle w:val="ListParagraph"/>
        <w:numPr>
          <w:ilvl w:val="1"/>
          <w:numId w:val="18"/>
        </w:numPr>
      </w:pPr>
      <w:r>
        <w:t>A request that a specific message should be re-sent</w:t>
      </w:r>
    </w:p>
    <w:p w14:paraId="0DAE37E5" w14:textId="77777777" w:rsidR="00A663F7" w:rsidRDefault="00A663F7" w:rsidP="00E43007">
      <w:pPr>
        <w:pStyle w:val="ListParagraph"/>
        <w:numPr>
          <w:ilvl w:val="0"/>
          <w:numId w:val="18"/>
        </w:numPr>
      </w:pPr>
      <w:r w:rsidRPr="00B67405">
        <w:rPr>
          <w:color w:val="BB2277" w:themeColor="accent5"/>
        </w:rPr>
        <w:t>Sending failed</w:t>
      </w:r>
    </w:p>
    <w:p w14:paraId="4B6D0391" w14:textId="64F5829D" w:rsidR="00B67405" w:rsidRDefault="00B67405" w:rsidP="00B67405">
      <w:pPr>
        <w:pStyle w:val="ListParagraph"/>
        <w:numPr>
          <w:ilvl w:val="1"/>
          <w:numId w:val="18"/>
        </w:numPr>
      </w:pPr>
      <w:r>
        <w:t>An announcement that a message could not be sent</w:t>
      </w:r>
    </w:p>
    <w:p w14:paraId="6FA2F22D" w14:textId="77777777" w:rsidR="00A663F7" w:rsidRDefault="00A663F7" w:rsidP="00E43007">
      <w:pPr>
        <w:pStyle w:val="ListParagraph"/>
        <w:numPr>
          <w:ilvl w:val="0"/>
          <w:numId w:val="18"/>
        </w:numPr>
      </w:pPr>
      <w:r w:rsidRPr="00B67405">
        <w:rPr>
          <w:color w:val="BB2277" w:themeColor="accent5"/>
        </w:rPr>
        <w:t>Sending failed permanently</w:t>
      </w:r>
    </w:p>
    <w:p w14:paraId="55693AF1" w14:textId="0D50F730" w:rsidR="00B67405" w:rsidRDefault="00B67405" w:rsidP="00B67405">
      <w:pPr>
        <w:pStyle w:val="ListParagraph"/>
        <w:numPr>
          <w:ilvl w:val="1"/>
          <w:numId w:val="18"/>
        </w:numPr>
      </w:pPr>
      <w:r>
        <w:t>An announcement that a message could not be sent and re-sending is impossible</w:t>
      </w:r>
    </w:p>
    <w:p w14:paraId="7C380CD3" w14:textId="0796A13F" w:rsidR="00B67405" w:rsidRPr="00B67405" w:rsidRDefault="00B67405" w:rsidP="00B67405">
      <w:pPr>
        <w:pStyle w:val="Quote"/>
      </w:pPr>
      <w:r w:rsidRPr="00B67405">
        <w:rPr>
          <w:color w:val="BB2277" w:themeColor="accent5"/>
        </w:rPr>
        <w:t xml:space="preserve">Automated errors </w:t>
      </w:r>
      <w:r>
        <w:t xml:space="preserve">should be rare, as </w:t>
      </w:r>
      <w:r w:rsidR="00A60FF2">
        <w:t>IM</w:t>
      </w:r>
      <w:r>
        <w:t xml:space="preserve"> messages should all be sent over TCP, which should catch and fix these before the user notices and error has occurred. However, they’re kept in for the sake of a complete and more abstract design</w:t>
      </w:r>
    </w:p>
    <w:p w14:paraId="5931AC12" w14:textId="77777777" w:rsidR="00A663F7" w:rsidRDefault="00A663F7" w:rsidP="00A663F7">
      <w:pPr>
        <w:pStyle w:val="Heading2"/>
      </w:pPr>
      <w:bookmarkStart w:id="4" w:name="_Toc390777763"/>
      <w:bookmarkStart w:id="5" w:name="_Toc406059438"/>
      <w:r>
        <w:t>Message Parsing</w:t>
      </w:r>
      <w:bookmarkEnd w:id="4"/>
      <w:bookmarkEnd w:id="5"/>
    </w:p>
    <w:p w14:paraId="61A314F7" w14:textId="77777777" w:rsidR="00BF41A9" w:rsidRDefault="00A663F7" w:rsidP="00E43007">
      <w:pPr>
        <w:pStyle w:val="Paragraph"/>
      </w:pPr>
      <w:r>
        <w:t>If a message is a plain text message, it might be formatted for roleplaying. To detect this, we loop through a set of rules, either predefined or set by the user, on what constitut</w:t>
      </w:r>
      <w:r w:rsidR="00BF41A9">
        <w:t>es a roleplaying message.</w:t>
      </w:r>
    </w:p>
    <w:p w14:paraId="48682D2F" w14:textId="77777777" w:rsidR="00E875F7" w:rsidRDefault="00E875F7" w:rsidP="00E43007">
      <w:pPr>
        <w:pStyle w:val="Paragraph"/>
      </w:pPr>
      <w:r>
        <w:t>Each segment of a roleplaying message will be denoted differently. The following are all possible ways to denote a segment of a roleplaying message:</w:t>
      </w:r>
    </w:p>
    <w:p w14:paraId="5F9A3BAA" w14:textId="77777777" w:rsidR="00E875F7" w:rsidRDefault="00E875F7" w:rsidP="00E875F7">
      <w:pPr>
        <w:pStyle w:val="ListParagraph"/>
        <w:numPr>
          <w:ilvl w:val="0"/>
          <w:numId w:val="17"/>
        </w:numPr>
      </w:pPr>
      <w:r>
        <w:t>No denotation</w:t>
      </w:r>
    </w:p>
    <w:p w14:paraId="3AEFCF8F" w14:textId="77777777" w:rsidR="00E43007" w:rsidRDefault="00E43007" w:rsidP="00E43007">
      <w:pPr>
        <w:pStyle w:val="ListParagraph"/>
        <w:numPr>
          <w:ilvl w:val="1"/>
          <w:numId w:val="17"/>
        </w:numPr>
      </w:pPr>
      <w:r>
        <w:t>Exactly one type of segment must have this rule</w:t>
      </w:r>
    </w:p>
    <w:p w14:paraId="1CFA82E2" w14:textId="77777777" w:rsidR="00E875F7" w:rsidRDefault="00E875F7" w:rsidP="00E875F7">
      <w:pPr>
        <w:pStyle w:val="ListParagraph"/>
        <w:numPr>
          <w:ilvl w:val="0"/>
          <w:numId w:val="17"/>
        </w:numPr>
      </w:pPr>
      <w:r>
        <w:t>Preceding denotation</w:t>
      </w:r>
    </w:p>
    <w:p w14:paraId="517BDB16" w14:textId="77777777" w:rsidR="00E875F7" w:rsidRDefault="00E875F7" w:rsidP="00E875F7">
      <w:pPr>
        <w:pStyle w:val="ListParagraph"/>
        <w:numPr>
          <w:ilvl w:val="1"/>
          <w:numId w:val="17"/>
        </w:numPr>
      </w:pPr>
      <w:r>
        <w:t xml:space="preserve">Rule must also define </w:t>
      </w:r>
      <w:r w:rsidR="00E43007">
        <w:t>surrounding denotation</w:t>
      </w:r>
      <w:r>
        <w:t xml:space="preserve"> to escape this context</w:t>
      </w:r>
    </w:p>
    <w:p w14:paraId="1790C3AB" w14:textId="77777777" w:rsidR="00E875F7" w:rsidRDefault="00E875F7" w:rsidP="00E875F7">
      <w:pPr>
        <w:pStyle w:val="ListParagraph"/>
        <w:numPr>
          <w:ilvl w:val="0"/>
          <w:numId w:val="17"/>
        </w:numPr>
      </w:pPr>
      <w:r>
        <w:t>Surrounding denotation</w:t>
      </w:r>
    </w:p>
    <w:p w14:paraId="27AF4772" w14:textId="77777777" w:rsidR="00E43007" w:rsidRDefault="00E43007" w:rsidP="00E43007">
      <w:pPr>
        <w:pStyle w:val="ListParagraph"/>
        <w:numPr>
          <w:ilvl w:val="1"/>
          <w:numId w:val="17"/>
        </w:numPr>
      </w:pPr>
      <w:r>
        <w:t>Beginning and ending delimiters may be different, or may be identical</w:t>
      </w:r>
    </w:p>
    <w:p w14:paraId="0A54AF78" w14:textId="77777777" w:rsidR="00A663F7" w:rsidRDefault="00BF41A9" w:rsidP="00BF41A9">
      <w:pPr>
        <w:pStyle w:val="Heading3"/>
      </w:pPr>
      <w:bookmarkStart w:id="6" w:name="_Toc390777764"/>
      <w:bookmarkStart w:id="7" w:name="_Toc406059439"/>
      <w:r>
        <w:t>Examples of Roleplaying Messages</w:t>
      </w:r>
      <w:bookmarkEnd w:id="6"/>
      <w:bookmarkEnd w:id="7"/>
      <w:r w:rsidR="00A663F7">
        <w:t xml:space="preserve"> </w:t>
      </w:r>
    </w:p>
    <w:p w14:paraId="6DDC33E8" w14:textId="77777777" w:rsidR="00BF41A9" w:rsidRDefault="00BF41A9" w:rsidP="00BF41A9">
      <w:pPr>
        <w:pStyle w:val="ListParagraph"/>
        <w:numPr>
          <w:ilvl w:val="0"/>
          <w:numId w:val="14"/>
        </w:numPr>
      </w:pPr>
      <w:r>
        <w:t>Plain text denoting speech</w:t>
      </w:r>
    </w:p>
    <w:p w14:paraId="33C036A8" w14:textId="77777777" w:rsidR="00BF41A9" w:rsidRDefault="00BF41A9" w:rsidP="00BF41A9">
      <w:pPr>
        <w:pStyle w:val="ListParagraph"/>
        <w:numPr>
          <w:ilvl w:val="0"/>
          <w:numId w:val="14"/>
        </w:numPr>
      </w:pPr>
      <w:r>
        <w:t>Plain text denoting an action or narration</w:t>
      </w:r>
    </w:p>
    <w:p w14:paraId="6FFD89BE" w14:textId="77777777" w:rsidR="00BF41A9" w:rsidRDefault="00BF41A9" w:rsidP="00BF41A9">
      <w:pPr>
        <w:pStyle w:val="ListParagraph"/>
        <w:numPr>
          <w:ilvl w:val="0"/>
          <w:numId w:val="14"/>
        </w:numPr>
      </w:pPr>
      <w:r>
        <w:t>*Text surrounded by identical delimiters denoting action or narration*</w:t>
      </w:r>
    </w:p>
    <w:p w14:paraId="6C9A3F7F" w14:textId="77777777" w:rsidR="00BF41A9" w:rsidRPr="00BF41A9" w:rsidRDefault="00BF41A9" w:rsidP="00BF41A9">
      <w:pPr>
        <w:pStyle w:val="ListParagraph"/>
        <w:numPr>
          <w:ilvl w:val="0"/>
          <w:numId w:val="14"/>
        </w:numPr>
      </w:pPr>
      <w:r>
        <w:t>"Text surrounded by identical delimiters denoting speech"</w:t>
      </w:r>
    </w:p>
    <w:p w14:paraId="7482E68A" w14:textId="77777777" w:rsidR="00BF41A9" w:rsidRDefault="00BF41A9" w:rsidP="00BF41A9">
      <w:pPr>
        <w:pStyle w:val="ListParagraph"/>
        <w:numPr>
          <w:ilvl w:val="0"/>
          <w:numId w:val="14"/>
        </w:numPr>
      </w:pPr>
      <w:r>
        <w:t>[Text surrounded by delimiters denoting out-of-character communication]</w:t>
      </w:r>
    </w:p>
    <w:p w14:paraId="5CD342A1" w14:textId="77777777" w:rsidR="00BF41A9" w:rsidRDefault="00BF41A9" w:rsidP="00BF41A9">
      <w:pPr>
        <w:pStyle w:val="ListParagraph"/>
        <w:numPr>
          <w:ilvl w:val="0"/>
          <w:numId w:val="14"/>
        </w:numPr>
      </w:pPr>
      <w:r>
        <w:t>/me Text preceded by a delimiter denoting action or narration</w:t>
      </w:r>
    </w:p>
    <w:p w14:paraId="2FAFF620" w14:textId="77777777" w:rsidR="00BF41A9" w:rsidRDefault="00BF41A9" w:rsidP="00BF41A9">
      <w:pPr>
        <w:pStyle w:val="ListParagraph"/>
        <w:numPr>
          <w:ilvl w:val="0"/>
          <w:numId w:val="14"/>
        </w:numPr>
      </w:pPr>
      <w:r>
        <w:t>/me Text preceded by a delimiter denoting action or narration “along with text surrounded by identical delimiters denoting speech”</w:t>
      </w:r>
    </w:p>
    <w:p w14:paraId="0C820916" w14:textId="77777777" w:rsidR="00BF41A9" w:rsidRDefault="00BF41A9" w:rsidP="00BF41A9">
      <w:pPr>
        <w:pStyle w:val="ListParagraph"/>
        <w:numPr>
          <w:ilvl w:val="0"/>
          <w:numId w:val="14"/>
        </w:numPr>
      </w:pPr>
      <w:r>
        <w:t>*Some combination of* the above described [methods of delimiting] *different scenarios*</w:t>
      </w:r>
    </w:p>
    <w:p w14:paraId="73A35433" w14:textId="77777777" w:rsidR="0077697F" w:rsidRPr="00BF41A9" w:rsidRDefault="0077697F" w:rsidP="00BF41A9">
      <w:pPr>
        <w:pStyle w:val="ListParagraph"/>
        <w:numPr>
          <w:ilvl w:val="0"/>
          <w:numId w:val="14"/>
        </w:numPr>
      </w:pPr>
      <w:r>
        <w:t>//Note that “these example delimiters” are not the ((only way)) of “denoting a -roleplay message-“</w:t>
      </w:r>
    </w:p>
    <w:p w14:paraId="5BE2261B" w14:textId="77777777" w:rsidR="00E875F7" w:rsidRDefault="00E875F7" w:rsidP="00E875F7">
      <w:pPr>
        <w:pStyle w:val="Heading3"/>
      </w:pPr>
      <w:bookmarkStart w:id="8" w:name="_Toc390777765"/>
      <w:bookmarkStart w:id="9" w:name="_Toc406059440"/>
      <w:r>
        <w:t>Text to Transmit</w:t>
      </w:r>
      <w:bookmarkEnd w:id="8"/>
      <w:bookmarkEnd w:id="9"/>
    </w:p>
    <w:p w14:paraId="0DDCC423" w14:textId="77777777" w:rsidR="00E875F7" w:rsidRDefault="00E875F7" w:rsidP="00E875F7">
      <w:pPr>
        <w:pStyle w:val="ListParagraph"/>
        <w:numPr>
          <w:ilvl w:val="0"/>
          <w:numId w:val="15"/>
        </w:numPr>
      </w:pPr>
      <w:r>
        <w:t>Speech segments should not be denoted specially</w:t>
      </w:r>
    </w:p>
    <w:p w14:paraId="73AC039F" w14:textId="275ECC49" w:rsidR="005D25D1" w:rsidRDefault="005D25D1" w:rsidP="005D25D1">
      <w:pPr>
        <w:pStyle w:val="ListParagraph"/>
        <w:numPr>
          <w:ilvl w:val="1"/>
          <w:numId w:val="15"/>
        </w:numPr>
      </w:pPr>
      <w:r>
        <w:t>But if necessary, they can be denoted with &lt;speech&gt;special speech tags&lt;/speech&gt;</w:t>
      </w:r>
    </w:p>
    <w:p w14:paraId="695D1C86" w14:textId="4C1EE6AD" w:rsidR="00E875F7" w:rsidRDefault="00E875F7" w:rsidP="00E875F7">
      <w:pPr>
        <w:pStyle w:val="ListParagraph"/>
        <w:numPr>
          <w:ilvl w:val="0"/>
          <w:numId w:val="15"/>
        </w:numPr>
      </w:pPr>
      <w:r>
        <w:t xml:space="preserve">&lt;move&gt;Actions and narration segments should be surrounded by </w:t>
      </w:r>
      <w:r w:rsidR="005D25D1">
        <w:t xml:space="preserve">‘move’ </w:t>
      </w:r>
      <w:r>
        <w:t xml:space="preserve"> XML tags&lt;/move&gt;</w:t>
      </w:r>
    </w:p>
    <w:p w14:paraId="341C2828" w14:textId="68070868" w:rsidR="00E875F7" w:rsidRDefault="00E875F7" w:rsidP="006D7A5A">
      <w:pPr>
        <w:pStyle w:val="ListParagraph"/>
        <w:numPr>
          <w:ilvl w:val="0"/>
          <w:numId w:val="15"/>
        </w:numPr>
      </w:pPr>
      <w:r>
        <w:t>&lt;</w:t>
      </w:r>
      <w:proofErr w:type="spellStart"/>
      <w:r>
        <w:t>ooc</w:t>
      </w:r>
      <w:proofErr w:type="spellEnd"/>
      <w:r>
        <w:t xml:space="preserve">&gt;Out-of-character segments should be surrounded by </w:t>
      </w:r>
      <w:r w:rsidR="005D25D1">
        <w:t>‘</w:t>
      </w:r>
      <w:proofErr w:type="spellStart"/>
      <w:r w:rsidR="005D25D1">
        <w:t>ooc</w:t>
      </w:r>
      <w:proofErr w:type="spellEnd"/>
      <w:r w:rsidR="005D25D1">
        <w:t xml:space="preserve">’ </w:t>
      </w:r>
      <w:r>
        <w:t>XML tags&lt;/</w:t>
      </w:r>
      <w:proofErr w:type="spellStart"/>
      <w:r>
        <w:t>ooc</w:t>
      </w:r>
      <w:proofErr w:type="spellEnd"/>
      <w:r>
        <w:t>&gt;</w:t>
      </w:r>
    </w:p>
    <w:p w14:paraId="373D5A74" w14:textId="77777777" w:rsidR="00E875F7" w:rsidRDefault="00E875F7" w:rsidP="006D7A5A">
      <w:pPr>
        <w:pStyle w:val="ListParagraph"/>
        <w:numPr>
          <w:ilvl w:val="0"/>
          <w:numId w:val="15"/>
        </w:numPr>
      </w:pPr>
      <w:r>
        <w:t>Mixed segments should be &lt;move&gt;surrounded by&lt;/move&gt; their respective XML tags, &lt;move&gt;even if &lt;</w:t>
      </w:r>
      <w:proofErr w:type="spellStart"/>
      <w:r>
        <w:t>ooc</w:t>
      </w:r>
      <w:proofErr w:type="spellEnd"/>
      <w:r>
        <w:t>&gt;they are nested&lt;/</w:t>
      </w:r>
      <w:proofErr w:type="spellStart"/>
      <w:r>
        <w:t>ooc</w:t>
      </w:r>
      <w:proofErr w:type="spellEnd"/>
      <w:r>
        <w:t>&gt;&lt;/move&gt;.</w:t>
      </w:r>
    </w:p>
    <w:p w14:paraId="47C3D866" w14:textId="77777777" w:rsidR="00E875F7" w:rsidRDefault="00E875F7" w:rsidP="00E875F7">
      <w:pPr>
        <w:pStyle w:val="Heading3"/>
      </w:pPr>
      <w:bookmarkStart w:id="10" w:name="_Toc390777766"/>
      <w:bookmarkStart w:id="11" w:name="_Toc406059441"/>
      <w:r>
        <w:t>Text to display</w:t>
      </w:r>
      <w:bookmarkEnd w:id="10"/>
      <w:bookmarkEnd w:id="11"/>
    </w:p>
    <w:p w14:paraId="3F51AD1A" w14:textId="77777777" w:rsidR="00E875F7" w:rsidRPr="00E875F7" w:rsidRDefault="00E875F7" w:rsidP="00E43007">
      <w:pPr>
        <w:pStyle w:val="Paragraph"/>
      </w:pPr>
      <w:r>
        <w:t>Once received, a roleplaying message must be detected and parsed. All &lt;move&gt;&lt;/move&gt; and &lt;</w:t>
      </w:r>
      <w:proofErr w:type="spellStart"/>
      <w:r>
        <w:t>ooc</w:t>
      </w:r>
      <w:proofErr w:type="spellEnd"/>
      <w:r>
        <w:t>&gt;&lt;/</w:t>
      </w:r>
      <w:proofErr w:type="spellStart"/>
      <w:r>
        <w:t>ooc</w:t>
      </w:r>
      <w:proofErr w:type="spellEnd"/>
      <w:r>
        <w:t>&gt; tags must be replaced by the user’s preferred move and out-of-character delimiters, and speech surrounded by their preferred speech delimiters, if defined and applicable.</w:t>
      </w:r>
    </w:p>
    <w:p w14:paraId="3B6A9570" w14:textId="77777777" w:rsidR="00A663F7" w:rsidRDefault="00A663F7" w:rsidP="00A663F7">
      <w:pPr>
        <w:pStyle w:val="Heading2"/>
      </w:pPr>
      <w:bookmarkStart w:id="12" w:name="_Toc390777767"/>
      <w:bookmarkStart w:id="13" w:name="_Toc406059442"/>
      <w:r>
        <w:t>Message Sending</w:t>
      </w:r>
      <w:bookmarkEnd w:id="12"/>
      <w:bookmarkEnd w:id="13"/>
    </w:p>
    <w:p w14:paraId="02F3BF1C" w14:textId="77777777" w:rsidR="00C55B75" w:rsidRDefault="0077697F" w:rsidP="00E43007">
      <w:pPr>
        <w:pStyle w:val="Paragraph"/>
      </w:pPr>
      <w:r>
        <w:t>To send a message, the client must understand what is being sent, from whom it is being sent, and to whom it is being sent.</w:t>
      </w:r>
    </w:p>
    <w:p w14:paraId="5BF74B58" w14:textId="77777777" w:rsidR="0077697F" w:rsidRDefault="00185082" w:rsidP="00E43007">
      <w:pPr>
        <w:pStyle w:val="Paragraph"/>
      </w:pPr>
      <w:r>
        <w:t xml:space="preserve">To understand these, each </w:t>
      </w:r>
      <w:r w:rsidR="00C55B75">
        <w:t>user and chatroom</w:t>
      </w:r>
      <w:r>
        <w:t xml:space="preserve"> is given a UUID, which is sent with the message, and each client has a connection to a database that will fetch and update what IP addresses that UUID is currently using.</w:t>
      </w:r>
      <w:r w:rsidR="00C55B75">
        <w:t xml:space="preserve"> The user’s records expire after 1 day, so the client must tell the server its IP and user’s UUIDs more than once per day to ensure smooth communication between clients. Chatroom records expire once every user has left the room.</w:t>
      </w:r>
    </w:p>
    <w:p w14:paraId="39125553" w14:textId="77777777" w:rsidR="00C55B75" w:rsidRDefault="00C55B75" w:rsidP="00C55B75">
      <w:pPr>
        <w:pStyle w:val="Heading2"/>
      </w:pPr>
      <w:bookmarkStart w:id="14" w:name="_Toc390777768"/>
      <w:bookmarkStart w:id="15" w:name="_Toc406059443"/>
      <w:r>
        <w:t>Message History</w:t>
      </w:r>
      <w:bookmarkEnd w:id="14"/>
      <w:bookmarkEnd w:id="15"/>
    </w:p>
    <w:p w14:paraId="0F602048" w14:textId="384F0C51" w:rsidR="00C55B75" w:rsidRDefault="00C55B75" w:rsidP="00E43007">
      <w:pPr>
        <w:pStyle w:val="Paragraph"/>
      </w:pPr>
      <w:r>
        <w:t>Each client keeps its own history of private and chatroom messages. Each conversation stores the history in a single file. Each historical message is stored with a timestamp of when it was sent</w:t>
      </w:r>
      <w:r w:rsidR="00E875F7">
        <w:t>,</w:t>
      </w:r>
      <w:r>
        <w:t xml:space="preserve"> </w:t>
      </w:r>
      <w:r w:rsidR="00E875F7">
        <w:t xml:space="preserve">the UUID </w:t>
      </w:r>
      <w:r>
        <w:t>who sent it</w:t>
      </w:r>
      <w:r w:rsidR="00E875F7">
        <w:t xml:space="preserve">, and the parsed </w:t>
      </w:r>
      <w:r w:rsidR="00A47A09">
        <w:t xml:space="preserve">(XML-like) </w:t>
      </w:r>
      <w:r w:rsidR="00E875F7">
        <w:t>text of the message</w:t>
      </w:r>
      <w:r>
        <w:t>.</w:t>
      </w:r>
    </w:p>
    <w:p w14:paraId="75C31670" w14:textId="77777777" w:rsidR="00534132" w:rsidRDefault="00534132" w:rsidP="00534132">
      <w:pPr>
        <w:pStyle w:val="Heading1"/>
      </w:pPr>
      <w:bookmarkStart w:id="16" w:name="_Toc390777769"/>
      <w:bookmarkStart w:id="17" w:name="_Toc406059444"/>
      <w:r>
        <w:t>Contacts</w:t>
      </w:r>
      <w:bookmarkEnd w:id="16"/>
      <w:bookmarkEnd w:id="17"/>
    </w:p>
    <w:p w14:paraId="5840ADF0" w14:textId="2F385416" w:rsidR="00534132" w:rsidRDefault="00534132" w:rsidP="00C24760">
      <w:pPr>
        <w:pStyle w:val="IntenseQuote"/>
      </w:pPr>
      <w:r>
        <w:t>Each</w:t>
      </w:r>
      <w:r w:rsidR="00A47A09">
        <w:t xml:space="preserve"> contact may be a user (player),</w:t>
      </w:r>
      <w:r>
        <w:t xml:space="preserve"> chatroom (roleplay)</w:t>
      </w:r>
      <w:r w:rsidR="00A47A09">
        <w:t xml:space="preserve">, or </w:t>
      </w:r>
      <w:r w:rsidR="0026126E">
        <w:t>character</w:t>
      </w:r>
      <w:r w:rsidR="00EC3EFE">
        <w:t>.</w:t>
      </w:r>
    </w:p>
    <w:p w14:paraId="445DB5B7" w14:textId="77777777" w:rsidR="00EC3EFE" w:rsidRDefault="00EC3EFE" w:rsidP="00EC3EFE">
      <w:pPr>
        <w:pStyle w:val="Heading2"/>
      </w:pPr>
      <w:bookmarkStart w:id="18" w:name="_Toc390777770"/>
      <w:bookmarkStart w:id="19" w:name="_Toc406059445"/>
      <w:r>
        <w:t>UUIDs</w:t>
      </w:r>
      <w:bookmarkEnd w:id="18"/>
      <w:bookmarkEnd w:id="19"/>
    </w:p>
    <w:p w14:paraId="5A110C0A" w14:textId="7077F7CC" w:rsidR="00EC3EFE" w:rsidRDefault="00EC3EFE" w:rsidP="0026126E">
      <w:pPr>
        <w:pStyle w:val="Paragraph"/>
        <w:numPr>
          <w:ilvl w:val="0"/>
          <w:numId w:val="21"/>
        </w:numPr>
        <w:spacing w:after="0"/>
      </w:pPr>
      <w:r>
        <w:t xml:space="preserve">A </w:t>
      </w:r>
      <w:r w:rsidR="0026126E">
        <w:t>play</w:t>
      </w:r>
      <w:r>
        <w:t>er’s UUID is determined the first time they use the messenger.</w:t>
      </w:r>
    </w:p>
    <w:p w14:paraId="0264CF79" w14:textId="2053A9C5" w:rsidR="0026126E" w:rsidRDefault="0026126E" w:rsidP="0026126E">
      <w:pPr>
        <w:pStyle w:val="Paragraph"/>
        <w:numPr>
          <w:ilvl w:val="0"/>
          <w:numId w:val="21"/>
        </w:numPr>
        <w:spacing w:after="0"/>
      </w:pPr>
      <w:r>
        <w:t>A character’s UUID is determined the first time the character is created</w:t>
      </w:r>
    </w:p>
    <w:p w14:paraId="5B07BE50" w14:textId="77777777" w:rsidR="00EC3EFE" w:rsidRDefault="00EC3EFE" w:rsidP="0026126E">
      <w:pPr>
        <w:pStyle w:val="Paragraph"/>
        <w:numPr>
          <w:ilvl w:val="0"/>
          <w:numId w:val="21"/>
        </w:numPr>
        <w:spacing w:after="0"/>
      </w:pPr>
      <w:r>
        <w:t>A roleplay’s UUID is determined the moment a roleplay is created and ready to be played in.</w:t>
      </w:r>
    </w:p>
    <w:p w14:paraId="531CE55E" w14:textId="2F204FA6" w:rsidR="00EC3EFE" w:rsidRDefault="00EC3EFE" w:rsidP="00EC3EFE">
      <w:pPr>
        <w:pStyle w:val="Paragraph"/>
      </w:pPr>
      <w:r>
        <w:t xml:space="preserve">As implied by the name, each UUID must be universally unique, and never have any duplicates. For this reason, when the user first connects to a </w:t>
      </w:r>
      <w:r w:rsidR="00A47A09">
        <w:t>server</w:t>
      </w:r>
      <w:r>
        <w:t>, the client sends its player</w:t>
      </w:r>
      <w:r w:rsidR="00A47A09">
        <w:t>’s</w:t>
      </w:r>
      <w:r>
        <w:t xml:space="preserve"> name and IP, and the server uses these to create a UUID, store it, and send it back to the player. From that moment on, the player will only use that UUID, even if playing on multiple clients</w:t>
      </w:r>
      <w:r w:rsidR="00A47A09">
        <w:t xml:space="preserve"> or servers</w:t>
      </w:r>
      <w:r>
        <w:t>.</w:t>
      </w:r>
    </w:p>
    <w:p w14:paraId="16982CFB" w14:textId="79CA52CE" w:rsidR="00EC3EFE" w:rsidRDefault="00EC3EFE" w:rsidP="00EC3EFE">
      <w:pPr>
        <w:pStyle w:val="Paragraph"/>
      </w:pPr>
      <w:r>
        <w:t xml:space="preserve">The process is similar for roleplays, except the </w:t>
      </w:r>
      <w:r w:rsidR="00A47A09">
        <w:t xml:space="preserve">roleplay’s </w:t>
      </w:r>
      <w:r>
        <w:t xml:space="preserve">UUID is </w:t>
      </w:r>
      <w:r w:rsidR="00A47A09">
        <w:t xml:space="preserve">salted with </w:t>
      </w:r>
      <w:r>
        <w:t xml:space="preserve">a combination of the </w:t>
      </w:r>
      <w:r w:rsidR="00A47A09">
        <w:t xml:space="preserve">initial </w:t>
      </w:r>
      <w:r>
        <w:t>name of the roleplay and the UUIDs of all its players.</w:t>
      </w:r>
    </w:p>
    <w:p w14:paraId="670246E3" w14:textId="77777777" w:rsidR="00562FCE" w:rsidRDefault="00562FCE" w:rsidP="00562FCE">
      <w:pPr>
        <w:pStyle w:val="Heading2"/>
      </w:pPr>
      <w:bookmarkStart w:id="20" w:name="_Toc390777771"/>
      <w:bookmarkStart w:id="21" w:name="_Toc406059446"/>
      <w:r>
        <w:t>Profiles</w:t>
      </w:r>
      <w:bookmarkEnd w:id="20"/>
      <w:bookmarkEnd w:id="21"/>
    </w:p>
    <w:p w14:paraId="5D666B06" w14:textId="77777777" w:rsidR="00562FCE" w:rsidRDefault="00562FCE" w:rsidP="00562FCE">
      <w:pPr>
        <w:pStyle w:val="Paragraph"/>
      </w:pPr>
      <w:r>
        <w:t xml:space="preserve">A profile contains a contact and all the meta info about that contact. This </w:t>
      </w:r>
      <w:proofErr w:type="gramStart"/>
      <w:r>
        <w:t>meta</w:t>
      </w:r>
      <w:proofErr w:type="gramEnd"/>
      <w:r>
        <w:t xml:space="preserve"> info includes:</w:t>
      </w:r>
    </w:p>
    <w:p w14:paraId="3D24A8FC" w14:textId="77777777" w:rsidR="00562FCE" w:rsidRDefault="00562FCE" w:rsidP="00562FCE">
      <w:pPr>
        <w:pStyle w:val="ListParagraph"/>
        <w:numPr>
          <w:ilvl w:val="0"/>
          <w:numId w:val="19"/>
        </w:numPr>
      </w:pPr>
      <w:r>
        <w:t>Display Name</w:t>
      </w:r>
    </w:p>
    <w:p w14:paraId="4273A34A" w14:textId="77777777" w:rsidR="00562FCE" w:rsidRDefault="00562FCE" w:rsidP="00562FCE">
      <w:pPr>
        <w:pStyle w:val="ListParagraph"/>
        <w:numPr>
          <w:ilvl w:val="0"/>
          <w:numId w:val="19"/>
        </w:numPr>
      </w:pPr>
      <w:r>
        <w:t>UUID</w:t>
      </w:r>
    </w:p>
    <w:p w14:paraId="694C1C41" w14:textId="77777777" w:rsidR="00562FCE" w:rsidRDefault="00562FCE" w:rsidP="00562FCE">
      <w:pPr>
        <w:pStyle w:val="ListParagraph"/>
        <w:numPr>
          <w:ilvl w:val="0"/>
          <w:numId w:val="19"/>
        </w:numPr>
      </w:pPr>
      <w:r>
        <w:t>Tagline</w:t>
      </w:r>
    </w:p>
    <w:p w14:paraId="27E4E9AB" w14:textId="77777777" w:rsidR="00562FCE" w:rsidRDefault="00562FCE" w:rsidP="00562FCE">
      <w:pPr>
        <w:pStyle w:val="ListParagraph"/>
        <w:numPr>
          <w:ilvl w:val="0"/>
          <w:numId w:val="19"/>
        </w:numPr>
      </w:pPr>
      <w:r>
        <w:t>Current Presence</w:t>
      </w:r>
    </w:p>
    <w:p w14:paraId="11FE68FF" w14:textId="7F53FEF2" w:rsidR="0026126E" w:rsidRDefault="0026126E" w:rsidP="0026126E">
      <w:r>
        <w:t>One user may have several characters, and thus several profiles. However, multiple users cannot share a single profile.</w:t>
      </w:r>
    </w:p>
    <w:p w14:paraId="13E508DC" w14:textId="77777777" w:rsidR="00562FCE" w:rsidRDefault="00562FCE" w:rsidP="00562FCE">
      <w:pPr>
        <w:pStyle w:val="Heading3"/>
      </w:pPr>
      <w:bookmarkStart w:id="22" w:name="_Toc390777772"/>
      <w:bookmarkStart w:id="23" w:name="_Toc406059447"/>
      <w:r>
        <w:t>Presence</w:t>
      </w:r>
      <w:bookmarkEnd w:id="22"/>
      <w:bookmarkEnd w:id="23"/>
    </w:p>
    <w:p w14:paraId="54919B30" w14:textId="77777777" w:rsidR="00562FCE" w:rsidRDefault="00562FCE" w:rsidP="00562FCE">
      <w:pPr>
        <w:pStyle w:val="Paragraph"/>
      </w:pPr>
      <w:r>
        <w:t>A profile’s presence describes their current relationship with the client. It can be:</w:t>
      </w:r>
    </w:p>
    <w:p w14:paraId="70FB7446" w14:textId="77777777" w:rsidR="00562FCE" w:rsidRDefault="00562FCE" w:rsidP="00562FCE">
      <w:pPr>
        <w:pStyle w:val="ListParagraph"/>
        <w:numPr>
          <w:ilvl w:val="0"/>
          <w:numId w:val="20"/>
        </w:numPr>
      </w:pPr>
      <w:r>
        <w:t>Online &amp; Seeking RP</w:t>
      </w:r>
    </w:p>
    <w:p w14:paraId="79A89A96" w14:textId="77777777" w:rsidR="00562FCE" w:rsidRDefault="00562FCE" w:rsidP="00562FCE">
      <w:pPr>
        <w:pStyle w:val="ListParagraph"/>
        <w:numPr>
          <w:ilvl w:val="0"/>
          <w:numId w:val="20"/>
        </w:numPr>
      </w:pPr>
      <w:r>
        <w:t>Online</w:t>
      </w:r>
    </w:p>
    <w:p w14:paraId="543F61C1" w14:textId="77777777" w:rsidR="00562FCE" w:rsidRDefault="00562FCE" w:rsidP="00562FCE">
      <w:pPr>
        <w:pStyle w:val="ListParagraph"/>
        <w:numPr>
          <w:ilvl w:val="0"/>
          <w:numId w:val="20"/>
        </w:numPr>
      </w:pPr>
      <w:r>
        <w:t>Away</w:t>
      </w:r>
    </w:p>
    <w:p w14:paraId="1E960D4B" w14:textId="77777777" w:rsidR="00562FCE" w:rsidRDefault="00562FCE" w:rsidP="00562FCE">
      <w:pPr>
        <w:pStyle w:val="ListParagraph"/>
        <w:numPr>
          <w:ilvl w:val="0"/>
          <w:numId w:val="20"/>
        </w:numPr>
      </w:pPr>
      <w:r>
        <w:t>Do Not Disturb</w:t>
      </w:r>
    </w:p>
    <w:p w14:paraId="7D88CA76" w14:textId="77777777" w:rsidR="00562FCE" w:rsidRDefault="00562FCE" w:rsidP="00562FCE">
      <w:pPr>
        <w:pStyle w:val="ListParagraph"/>
        <w:numPr>
          <w:ilvl w:val="0"/>
          <w:numId w:val="20"/>
        </w:numPr>
      </w:pPr>
      <w:r>
        <w:t>Invisible</w:t>
      </w:r>
    </w:p>
    <w:p w14:paraId="03CC175E" w14:textId="77777777" w:rsidR="00562FCE" w:rsidRDefault="00562FCE" w:rsidP="00562FCE">
      <w:pPr>
        <w:pStyle w:val="ListParagraph"/>
        <w:numPr>
          <w:ilvl w:val="0"/>
          <w:numId w:val="20"/>
        </w:numPr>
      </w:pPr>
      <w:r>
        <w:t>Offline</w:t>
      </w:r>
    </w:p>
    <w:p w14:paraId="47A9266C" w14:textId="77777777" w:rsidR="00562FCE" w:rsidRDefault="00562FCE" w:rsidP="00562FCE">
      <w:pPr>
        <w:pStyle w:val="ListParagraph"/>
        <w:numPr>
          <w:ilvl w:val="0"/>
          <w:numId w:val="20"/>
        </w:numPr>
      </w:pPr>
      <w:r>
        <w:t>Unknown</w:t>
      </w:r>
    </w:p>
    <w:p w14:paraId="3F33DCB2" w14:textId="77777777" w:rsidR="00562FCE" w:rsidRDefault="00562FCE" w:rsidP="00562FCE">
      <w:pPr>
        <w:pStyle w:val="Paragraph"/>
      </w:pPr>
      <w:r>
        <w:t>All other players will see “Invisible”, “Offline”, and “Unknown” as the same thing.</w:t>
      </w:r>
    </w:p>
    <w:p w14:paraId="43A65BE0" w14:textId="77777777" w:rsidR="00856B32" w:rsidRDefault="00856B32" w:rsidP="00856B32">
      <w:pPr>
        <w:pStyle w:val="Heading1"/>
      </w:pPr>
      <w:bookmarkStart w:id="24" w:name="_Toc390777773"/>
      <w:bookmarkStart w:id="25" w:name="_Toc406059448"/>
      <w:r>
        <w:t>Roleplaying</w:t>
      </w:r>
      <w:bookmarkEnd w:id="24"/>
      <w:bookmarkEnd w:id="25"/>
    </w:p>
    <w:p w14:paraId="601F7797" w14:textId="77777777" w:rsidR="00D936DF" w:rsidRPr="00D936DF" w:rsidRDefault="00D936DF" w:rsidP="00D936DF">
      <w:pPr>
        <w:pStyle w:val="IntenseQuote"/>
      </w:pPr>
      <w:r>
        <w:t>The main feature of BHIM is roleplay friendliness</w:t>
      </w:r>
      <w:bookmarkStart w:id="26" w:name="_GoBack"/>
      <w:bookmarkEnd w:id="26"/>
    </w:p>
    <w:p w14:paraId="323BC62E" w14:textId="77777777" w:rsidR="00856B32" w:rsidRDefault="00856B32" w:rsidP="00856B32">
      <w:pPr>
        <w:pStyle w:val="Heading1"/>
      </w:pPr>
      <w:bookmarkStart w:id="27" w:name="_Toc390777774"/>
      <w:bookmarkStart w:id="28" w:name="_Toc406059449"/>
      <w:r>
        <w:t>Interface</w:t>
      </w:r>
      <w:bookmarkEnd w:id="27"/>
      <w:bookmarkEnd w:id="28"/>
    </w:p>
    <w:p w14:paraId="3A2EA2E3" w14:textId="77777777" w:rsidR="00D936DF" w:rsidRPr="00D936DF" w:rsidRDefault="00D936DF" w:rsidP="00D936DF">
      <w:pPr>
        <w:pStyle w:val="IntenseQuote"/>
      </w:pPr>
      <w:r>
        <w:t>A clean and efficient interface is key to gaining many users quickly</w:t>
      </w:r>
    </w:p>
    <w:p w14:paraId="2A2B9F94" w14:textId="77777777" w:rsidR="00856B32" w:rsidRDefault="00856B32" w:rsidP="00856B32">
      <w:pPr>
        <w:pStyle w:val="Heading1"/>
      </w:pPr>
      <w:bookmarkStart w:id="29" w:name="_Toc390777775"/>
      <w:bookmarkStart w:id="30" w:name="_Toc406059450"/>
      <w:r>
        <w:t>Preferences</w:t>
      </w:r>
      <w:bookmarkEnd w:id="29"/>
      <w:bookmarkEnd w:id="30"/>
    </w:p>
    <w:p w14:paraId="6695C4AF" w14:textId="77777777" w:rsidR="00D936DF" w:rsidRDefault="00D936DF" w:rsidP="00D936DF">
      <w:pPr>
        <w:pStyle w:val="IntenseQuote"/>
      </w:pPr>
      <w:r>
        <w:t>Aim for few preferences that easily give the user powerful customizability</w:t>
      </w:r>
    </w:p>
    <w:p w14:paraId="09FAE4E7" w14:textId="1B319B79" w:rsidR="003469AB" w:rsidRDefault="003469AB" w:rsidP="003469AB">
      <w:pPr>
        <w:pStyle w:val="Heading2"/>
      </w:pPr>
      <w:bookmarkStart w:id="31" w:name="_Toc390777776"/>
      <w:bookmarkStart w:id="32" w:name="_Toc406059451"/>
      <w:r>
        <w:t>Formatting</w:t>
      </w:r>
      <w:bookmarkEnd w:id="31"/>
      <w:bookmarkEnd w:id="32"/>
    </w:p>
    <w:p w14:paraId="3E620AF7" w14:textId="524B894F" w:rsidR="00473D38" w:rsidRPr="00473D38" w:rsidRDefault="00473D38" w:rsidP="00473D38">
      <w:pPr>
        <w:pStyle w:val="Paragraph"/>
      </w:pPr>
      <w:r>
        <w:t>To be considered</w:t>
      </w:r>
    </w:p>
    <w:p w14:paraId="3B508601" w14:textId="49586ED5" w:rsidR="003469AB" w:rsidRDefault="003469AB" w:rsidP="003469AB">
      <w:pPr>
        <w:pStyle w:val="Heading2"/>
      </w:pPr>
      <w:bookmarkStart w:id="33" w:name="_Toc390777777"/>
      <w:bookmarkStart w:id="34" w:name="_Toc406059452"/>
      <w:r>
        <w:t>Security and Privacy</w:t>
      </w:r>
      <w:bookmarkEnd w:id="33"/>
      <w:bookmarkEnd w:id="34"/>
    </w:p>
    <w:p w14:paraId="793890DC" w14:textId="0A1A4102" w:rsidR="00473D38" w:rsidRPr="00473D38" w:rsidRDefault="00473D38" w:rsidP="00473D38">
      <w:pPr>
        <w:pStyle w:val="Paragraph"/>
      </w:pPr>
      <w:r>
        <w:t>To be considered</w:t>
      </w:r>
    </w:p>
    <w:sectPr w:rsidR="00473D38" w:rsidRPr="00473D38" w:rsidSect="00D971ED">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2E4DF" w14:textId="77777777" w:rsidR="00584089" w:rsidRDefault="00584089">
      <w:pPr>
        <w:spacing w:after="0" w:line="240" w:lineRule="auto"/>
      </w:pPr>
      <w:r>
        <w:separator/>
      </w:r>
    </w:p>
  </w:endnote>
  <w:endnote w:type="continuationSeparator" w:id="0">
    <w:p w14:paraId="533B2CA5" w14:textId="77777777" w:rsidR="00584089" w:rsidRDefault="00584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Slab">
    <w:panose1 w:val="00000000000000000000"/>
    <w:charset w:val="00"/>
    <w:family w:val="auto"/>
    <w:pitch w:val="variable"/>
    <w:sig w:usb0="E00002FF" w:usb1="5000205B" w:usb2="0000002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1141" w14:textId="7A3105EC" w:rsidR="00A47A09" w:rsidRDefault="00A47A09">
    <w:pPr>
      <w:pStyle w:val="Footer"/>
    </w:pPr>
    <w:sdt>
      <w:sdtPr>
        <w:rPr>
          <w:color w:val="7F7F7F" w:themeColor="text1" w:themeTint="80"/>
        </w:rPr>
        <w:alias w:val="Title"/>
        <w:tag w:val=""/>
        <w:id w:val="-1991860344"/>
        <w:placeholder>
          <w:docPart w:val="61373E7D506B46608CF2695831CA5CA9"/>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BHIM Concept Document</w:t>
        </w:r>
      </w:sdtContent>
    </w:sdt>
    <w:r>
      <w:ptab w:relativeTo="margin" w:alignment="center" w:leader="none"/>
    </w:r>
    <w:r w:rsidRPr="00C24760">
      <w:rPr>
        <w:b/>
        <w:bCs/>
        <w:color w:val="7722BB" w:themeColor="accent4"/>
      </w:rPr>
      <w:fldChar w:fldCharType="begin"/>
    </w:r>
    <w:r w:rsidRPr="00C24760">
      <w:rPr>
        <w:b/>
        <w:bCs/>
        <w:color w:val="7722BB" w:themeColor="accent4"/>
      </w:rPr>
      <w:instrText xml:space="preserve"> PAGE  \* Arabic  \* MERGEFORMAT </w:instrText>
    </w:r>
    <w:r w:rsidRPr="00C24760">
      <w:rPr>
        <w:b/>
        <w:bCs/>
        <w:color w:val="7722BB" w:themeColor="accent4"/>
      </w:rPr>
      <w:fldChar w:fldCharType="separate"/>
    </w:r>
    <w:r w:rsidR="00EC2F14">
      <w:rPr>
        <w:b/>
        <w:bCs/>
        <w:noProof/>
        <w:color w:val="7722BB" w:themeColor="accent4"/>
      </w:rPr>
      <w:t>5</w:t>
    </w:r>
    <w:r w:rsidRPr="00C24760">
      <w:rPr>
        <w:b/>
        <w:bCs/>
        <w:color w:val="7722BB" w:themeColor="accent4"/>
      </w:rPr>
      <w:fldChar w:fldCharType="end"/>
    </w:r>
    <w:r w:rsidRPr="00C24760">
      <w:rPr>
        <w:color w:val="7F7F7F" w:themeColor="text1" w:themeTint="80"/>
      </w:rPr>
      <w:t>/</w:t>
    </w:r>
    <w:r w:rsidRPr="00C24760">
      <w:rPr>
        <w:b/>
        <w:bCs/>
        <w:color w:val="7F7F7F" w:themeColor="text1" w:themeTint="80"/>
      </w:rPr>
      <w:fldChar w:fldCharType="begin"/>
    </w:r>
    <w:r w:rsidRPr="00C24760">
      <w:rPr>
        <w:b/>
        <w:bCs/>
        <w:color w:val="7F7F7F" w:themeColor="text1" w:themeTint="80"/>
      </w:rPr>
      <w:instrText xml:space="preserve"> NUMPAGES  \* Arabic  \* MERGEFORMAT </w:instrText>
    </w:r>
    <w:r w:rsidRPr="00C24760">
      <w:rPr>
        <w:b/>
        <w:bCs/>
        <w:color w:val="7F7F7F" w:themeColor="text1" w:themeTint="80"/>
      </w:rPr>
      <w:fldChar w:fldCharType="separate"/>
    </w:r>
    <w:r w:rsidR="00EC2F14">
      <w:rPr>
        <w:b/>
        <w:bCs/>
        <w:noProof/>
        <w:color w:val="7F7F7F" w:themeColor="text1" w:themeTint="80"/>
      </w:rPr>
      <w:t>5</w:t>
    </w:r>
    <w:r w:rsidRPr="00C24760">
      <w:rPr>
        <w:b/>
        <w:bCs/>
        <w:color w:val="7F7F7F" w:themeColor="text1" w:themeTint="80"/>
      </w:rPr>
      <w:fldChar w:fldCharType="end"/>
    </w:r>
    <w:r>
      <w:ptab w:relativeTo="margin" w:alignment="right" w:leader="none"/>
    </w:r>
    <w:sdt>
      <w:sdtPr>
        <w:rPr>
          <w:color w:val="7F7F7F" w:themeColor="text1" w:themeTint="80"/>
        </w:rPr>
        <w:alias w:val="Status"/>
        <w:tag w:val=""/>
        <w:id w:val="-81146316"/>
        <w:placeholder>
          <w:docPart w:val="A619CE2BB06B446194267BF7B84FE074"/>
        </w:placeholder>
        <w:dataBinding w:prefixMappings="xmlns:ns0='http://purl.org/dc/elements/1.1/' xmlns:ns1='http://schemas.openxmlformats.org/package/2006/metadata/core-properties' " w:xpath="/ns1:coreProperties[1]/ns1:contentStatus[1]" w:storeItemID="{6C3C8BC8-F283-45AE-878A-BAB7291924A1}"/>
        <w:text/>
      </w:sdtPr>
      <w:sdtContent>
        <w:r w:rsidRPr="00C24760">
          <w:rPr>
            <w:color w:val="7F7F7F" w:themeColor="text1" w:themeTint="80"/>
          </w:rPr>
          <w:t xml:space="preserve">Opus </w:t>
        </w:r>
        <w:r>
          <w:rPr>
            <w:color w:val="7F7F7F" w:themeColor="text1" w:themeTint="80"/>
          </w:rPr>
          <w:t>3</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C32BC" w14:textId="77777777" w:rsidR="00584089" w:rsidRDefault="00584089">
      <w:pPr>
        <w:spacing w:after="0" w:line="240" w:lineRule="auto"/>
      </w:pPr>
      <w:r>
        <w:separator/>
      </w:r>
    </w:p>
  </w:footnote>
  <w:footnote w:type="continuationSeparator" w:id="0">
    <w:p w14:paraId="7D0A3BD1" w14:textId="77777777" w:rsidR="00584089" w:rsidRDefault="005840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8D4"/>
    <w:multiLevelType w:val="hybridMultilevel"/>
    <w:tmpl w:val="A4862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062FB"/>
    <w:multiLevelType w:val="hybridMultilevel"/>
    <w:tmpl w:val="0102FE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8C2240"/>
    <w:multiLevelType w:val="hybridMultilevel"/>
    <w:tmpl w:val="6CBA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136FF"/>
    <w:multiLevelType w:val="hybridMultilevel"/>
    <w:tmpl w:val="3DE87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47B01"/>
    <w:multiLevelType w:val="hybridMultilevel"/>
    <w:tmpl w:val="340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76B6A"/>
    <w:multiLevelType w:val="hybridMultilevel"/>
    <w:tmpl w:val="F9C0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A52F2"/>
    <w:multiLevelType w:val="multilevel"/>
    <w:tmpl w:val="56F2101C"/>
    <w:lvl w:ilvl="0">
      <w:start w:val="1"/>
      <w:numFmt w:val="decimal"/>
      <w:pStyle w:val="Heading1"/>
      <w:lvlText w:val="%1"/>
      <w:lvlJc w:val="left"/>
      <w:pPr>
        <w:ind w:left="432" w:hanging="432"/>
      </w:pPr>
      <w:rPr>
        <w:rFonts w:hint="default"/>
        <w:color w:val="77BB22" w:themeColor="accent1"/>
      </w:rPr>
    </w:lvl>
    <w:lvl w:ilvl="1">
      <w:start w:val="1"/>
      <w:numFmt w:val="decimal"/>
      <w:pStyle w:val="Heading2"/>
      <w:lvlText w:val="%1.%2"/>
      <w:lvlJc w:val="left"/>
      <w:pPr>
        <w:ind w:left="576" w:hanging="576"/>
      </w:pPr>
      <w:rPr>
        <w:rFonts w:hint="default"/>
        <w:color w:val="77BB22" w:themeColor="accent1"/>
      </w:rPr>
    </w:lvl>
    <w:lvl w:ilvl="2">
      <w:start w:val="1"/>
      <w:numFmt w:val="decimal"/>
      <w:pStyle w:val="Heading3"/>
      <w:lvlText w:val="%1.%2.%3"/>
      <w:lvlJc w:val="left"/>
      <w:pPr>
        <w:ind w:left="720" w:hanging="720"/>
      </w:pPr>
      <w:rPr>
        <w:rFonts w:hint="default"/>
        <w:color w:val="77BB22" w:themeColor="accent1"/>
      </w:rPr>
    </w:lvl>
    <w:lvl w:ilvl="3">
      <w:start w:val="1"/>
      <w:numFmt w:val="decimal"/>
      <w:pStyle w:val="Heading4"/>
      <w:lvlText w:val="%1.%2.%3.%4"/>
      <w:lvlJc w:val="left"/>
      <w:pPr>
        <w:ind w:left="864" w:hanging="864"/>
      </w:pPr>
      <w:rPr>
        <w:rFonts w:hint="default"/>
        <w:color w:val="77BB22" w:themeColor="accent1"/>
      </w:rPr>
    </w:lvl>
    <w:lvl w:ilvl="4">
      <w:start w:val="1"/>
      <w:numFmt w:val="decimal"/>
      <w:pStyle w:val="Heading5"/>
      <w:lvlText w:val="%1.%2.%3.%4.%5"/>
      <w:lvlJc w:val="left"/>
      <w:pPr>
        <w:ind w:left="1008" w:hanging="1008"/>
      </w:pPr>
      <w:rPr>
        <w:rFonts w:hint="default"/>
        <w:color w:val="77BB22" w:themeColor="accent1"/>
      </w:rPr>
    </w:lvl>
    <w:lvl w:ilvl="5">
      <w:start w:val="1"/>
      <w:numFmt w:val="decimal"/>
      <w:pStyle w:val="Heading6"/>
      <w:lvlText w:val="%1.%2.%3.%4.%5.%6"/>
      <w:lvlJc w:val="left"/>
      <w:pPr>
        <w:ind w:left="1152" w:hanging="1152"/>
      </w:pPr>
      <w:rPr>
        <w:rFonts w:hint="default"/>
        <w:color w:val="77BB22" w:themeColor="accent1"/>
      </w:rPr>
    </w:lvl>
    <w:lvl w:ilvl="6">
      <w:start w:val="1"/>
      <w:numFmt w:val="decimal"/>
      <w:pStyle w:val="Heading7"/>
      <w:lvlText w:val="%1.%2.%3.%4.%5.%6.%7"/>
      <w:lvlJc w:val="left"/>
      <w:pPr>
        <w:ind w:left="1296" w:hanging="1296"/>
      </w:pPr>
      <w:rPr>
        <w:rFonts w:hint="default"/>
        <w:color w:val="77BB22" w:themeColor="accent1"/>
      </w:rPr>
    </w:lvl>
    <w:lvl w:ilvl="7">
      <w:start w:val="1"/>
      <w:numFmt w:val="decimal"/>
      <w:pStyle w:val="Heading8"/>
      <w:lvlText w:val="%1.%2.%3.%4.%5.%6.%7.%8"/>
      <w:lvlJc w:val="left"/>
      <w:pPr>
        <w:ind w:left="1440" w:hanging="1440"/>
      </w:pPr>
      <w:rPr>
        <w:rFonts w:hint="default"/>
        <w:color w:val="77BB22" w:themeColor="accent1"/>
      </w:rPr>
    </w:lvl>
    <w:lvl w:ilvl="8">
      <w:start w:val="1"/>
      <w:numFmt w:val="decimal"/>
      <w:pStyle w:val="Heading9"/>
      <w:lvlText w:val="%1.%2.%3.%4.%5.%6.%7.%8.%9"/>
      <w:lvlJc w:val="left"/>
      <w:pPr>
        <w:ind w:left="1584" w:hanging="1584"/>
      </w:pPr>
      <w:rPr>
        <w:rFonts w:hint="default"/>
        <w:color w:val="77BB22" w:themeColor="accent1"/>
      </w:rPr>
    </w:lvl>
  </w:abstractNum>
  <w:abstractNum w:abstractNumId="7" w15:restartNumberingAfterBreak="0">
    <w:nsid w:val="4B6768D5"/>
    <w:multiLevelType w:val="hybridMultilevel"/>
    <w:tmpl w:val="22B6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B0FC4"/>
    <w:multiLevelType w:val="hybridMultilevel"/>
    <w:tmpl w:val="FA34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9012B"/>
    <w:multiLevelType w:val="hybridMultilevel"/>
    <w:tmpl w:val="864820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
  </w:num>
  <w:num w:numId="14">
    <w:abstractNumId w:val="5"/>
  </w:num>
  <w:num w:numId="15">
    <w:abstractNumId w:val="3"/>
  </w:num>
  <w:num w:numId="16">
    <w:abstractNumId w:val="7"/>
  </w:num>
  <w:num w:numId="17">
    <w:abstractNumId w:val="0"/>
  </w:num>
  <w:num w:numId="18">
    <w:abstractNumId w:val="10"/>
  </w:num>
  <w:num w:numId="19">
    <w:abstractNumId w:val="2"/>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91"/>
    <w:rsid w:val="00047ED7"/>
    <w:rsid w:val="00185082"/>
    <w:rsid w:val="001F2282"/>
    <w:rsid w:val="00242D46"/>
    <w:rsid w:val="0026126E"/>
    <w:rsid w:val="0027338B"/>
    <w:rsid w:val="00291142"/>
    <w:rsid w:val="002C52F8"/>
    <w:rsid w:val="002D49A0"/>
    <w:rsid w:val="003370BF"/>
    <w:rsid w:val="003469AB"/>
    <w:rsid w:val="003A4A91"/>
    <w:rsid w:val="00473D38"/>
    <w:rsid w:val="005321C7"/>
    <w:rsid w:val="00534132"/>
    <w:rsid w:val="00562FCE"/>
    <w:rsid w:val="00582F91"/>
    <w:rsid w:val="00584089"/>
    <w:rsid w:val="005D25D1"/>
    <w:rsid w:val="006D7A5A"/>
    <w:rsid w:val="0077697F"/>
    <w:rsid w:val="00787C39"/>
    <w:rsid w:val="00856B32"/>
    <w:rsid w:val="00A47A09"/>
    <w:rsid w:val="00A60FF2"/>
    <w:rsid w:val="00A663F7"/>
    <w:rsid w:val="00B67405"/>
    <w:rsid w:val="00BD15F8"/>
    <w:rsid w:val="00BF41A9"/>
    <w:rsid w:val="00C24760"/>
    <w:rsid w:val="00C41DD4"/>
    <w:rsid w:val="00C55B75"/>
    <w:rsid w:val="00CC1669"/>
    <w:rsid w:val="00D936DF"/>
    <w:rsid w:val="00D971ED"/>
    <w:rsid w:val="00DF4F41"/>
    <w:rsid w:val="00E43007"/>
    <w:rsid w:val="00E875F7"/>
    <w:rsid w:val="00EA4B0E"/>
    <w:rsid w:val="00EC2F14"/>
    <w:rsid w:val="00EC3E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281C1"/>
  <w15:chartTrackingRefBased/>
  <w15:docId w15:val="{59B3FC1B-A468-4C81-A1CA-C4670834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Paragraph"/>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Heading1"/>
    <w:next w:val="Paragraph"/>
    <w:link w:val="Heading2Char"/>
    <w:autoRedefine/>
    <w:uiPriority w:val="9"/>
    <w:unhideWhenUsed/>
    <w:qFormat/>
    <w:rsid w:val="00582F91"/>
    <w:pPr>
      <w:numPr>
        <w:ilvl w:val="1"/>
      </w:numPr>
      <w:spacing w:before="40"/>
      <w:outlineLvl w:val="1"/>
    </w:pPr>
    <w:rPr>
      <w:rFonts w:ascii="Roboto Condensed" w:hAnsi="Roboto Condensed"/>
      <w:b w:val="0"/>
      <w:bCs w:val="0"/>
      <w:sz w:val="32"/>
      <w:szCs w:val="32"/>
    </w:rPr>
  </w:style>
  <w:style w:type="paragraph" w:styleId="Heading3">
    <w:name w:val="heading 3"/>
    <w:basedOn w:val="Heading2"/>
    <w:next w:val="Paragraph"/>
    <w:link w:val="Heading3Char"/>
    <w:autoRedefine/>
    <w:uiPriority w:val="9"/>
    <w:unhideWhenUsed/>
    <w:qFormat/>
    <w:rsid w:val="00582F91"/>
    <w:pPr>
      <w:numPr>
        <w:ilvl w:val="2"/>
      </w:numPr>
      <w:outlineLvl w:val="2"/>
    </w:pPr>
    <w:rPr>
      <w:b/>
      <w:bCs/>
      <w:sz w:val="24"/>
      <w:szCs w:val="24"/>
    </w:rPr>
  </w:style>
  <w:style w:type="paragraph" w:styleId="Heading4">
    <w:name w:val="heading 4"/>
    <w:basedOn w:val="Heading3"/>
    <w:next w:val="Paragraph"/>
    <w:link w:val="Heading4Char"/>
    <w:autoRedefine/>
    <w:uiPriority w:val="9"/>
    <w:semiHidden/>
    <w:unhideWhenUsed/>
    <w:qFormat/>
    <w:rsid w:val="00582F91"/>
    <w:pPr>
      <w:numPr>
        <w:ilvl w:val="3"/>
      </w:numPr>
      <w:outlineLvl w:val="3"/>
    </w:pPr>
    <w:rPr>
      <w:rFonts w:asciiTheme="majorHAnsi" w:hAnsiTheme="majorHAnsi"/>
      <w:bCs w:val="0"/>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582F91"/>
    <w:rPr>
      <w:rFonts w:ascii="Roboto Condensed" w:eastAsiaTheme="majorEastAsia" w:hAnsi="Roboto Condensed" w:cstheme="majorBidi"/>
      <w:sz w:val="32"/>
      <w:szCs w:val="32"/>
    </w:rPr>
  </w:style>
  <w:style w:type="character" w:customStyle="1" w:styleId="Heading3Char">
    <w:name w:val="Heading 3 Char"/>
    <w:basedOn w:val="DefaultParagraphFont"/>
    <w:link w:val="Heading3"/>
    <w:uiPriority w:val="9"/>
    <w:rsid w:val="00582F9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582F91"/>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77BB22" w:themeColor="accent1"/>
    </w:rPr>
  </w:style>
  <w:style w:type="paragraph" w:styleId="IntenseQuote">
    <w:name w:val="Intense Quote"/>
    <w:basedOn w:val="Normal"/>
    <w:next w:val="Normal"/>
    <w:link w:val="IntenseQuoteChar"/>
    <w:uiPriority w:val="30"/>
    <w:qFormat/>
    <w:rsid w:val="00A663F7"/>
    <w:pPr>
      <w:pBdr>
        <w:top w:val="single" w:sz="48" w:space="1" w:color="E4F6CD" w:themeColor="accent1" w:themeTint="33"/>
        <w:left w:val="single" w:sz="48" w:space="4" w:color="E4F6CD" w:themeColor="accent1" w:themeTint="33"/>
        <w:bottom w:val="single" w:sz="48" w:space="1" w:color="E4F6CD" w:themeColor="accent1" w:themeTint="33"/>
        <w:right w:val="single" w:sz="48" w:space="4" w:color="E4F6CD" w:themeColor="accent1" w:themeTint="33"/>
      </w:pBdr>
      <w:shd w:val="clear" w:color="auto" w:fill="E4F6CD" w:themeFill="accent1" w:themeFillTint="33"/>
      <w:spacing w:before="200"/>
      <w:ind w:left="864" w:right="864"/>
      <w:jc w:val="center"/>
    </w:pPr>
    <w:rPr>
      <w:i/>
      <w:iCs/>
    </w:rPr>
  </w:style>
  <w:style w:type="character" w:customStyle="1" w:styleId="IntenseQuoteChar">
    <w:name w:val="Intense Quote Char"/>
    <w:basedOn w:val="DefaultParagraphFont"/>
    <w:link w:val="IntenseQuote"/>
    <w:uiPriority w:val="30"/>
    <w:rsid w:val="00A663F7"/>
    <w:rPr>
      <w:i/>
      <w:iCs/>
      <w:shd w:val="clear" w:color="auto" w:fill="E4F6CD"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77BB22"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customStyle="1" w:styleId="Paragraph">
    <w:name w:val="Paragraph"/>
    <w:basedOn w:val="Normal"/>
    <w:link w:val="ParagraphChar"/>
    <w:autoRedefine/>
    <w:qFormat/>
    <w:rsid w:val="00E43007"/>
    <w:pPr>
      <w:ind w:firstLine="360"/>
      <w:jc w:val="both"/>
    </w:pPr>
  </w:style>
  <w:style w:type="paragraph" w:styleId="Header">
    <w:name w:val="header"/>
    <w:basedOn w:val="Normal"/>
    <w:link w:val="HeaderChar"/>
    <w:uiPriority w:val="99"/>
    <w:unhideWhenUsed/>
    <w:rsid w:val="00C24760"/>
    <w:pPr>
      <w:tabs>
        <w:tab w:val="center" w:pos="4680"/>
        <w:tab w:val="right" w:pos="9360"/>
      </w:tabs>
      <w:spacing w:after="0" w:line="240" w:lineRule="auto"/>
    </w:pPr>
  </w:style>
  <w:style w:type="character" w:customStyle="1" w:styleId="ParagraphChar">
    <w:name w:val="Paragraph Char"/>
    <w:basedOn w:val="DefaultParagraphFont"/>
    <w:link w:val="Paragraph"/>
    <w:rsid w:val="00E43007"/>
  </w:style>
  <w:style w:type="character" w:customStyle="1" w:styleId="HeaderChar">
    <w:name w:val="Header Char"/>
    <w:basedOn w:val="DefaultParagraphFont"/>
    <w:link w:val="Header"/>
    <w:uiPriority w:val="99"/>
    <w:rsid w:val="00C24760"/>
  </w:style>
  <w:style w:type="paragraph" w:styleId="Footer">
    <w:name w:val="footer"/>
    <w:basedOn w:val="Normal"/>
    <w:link w:val="FooterChar"/>
    <w:uiPriority w:val="99"/>
    <w:unhideWhenUsed/>
    <w:rsid w:val="00C24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60"/>
  </w:style>
  <w:style w:type="character" w:styleId="PlaceholderText">
    <w:name w:val="Placeholder Text"/>
    <w:basedOn w:val="DefaultParagraphFont"/>
    <w:uiPriority w:val="99"/>
    <w:semiHidden/>
    <w:rsid w:val="00C24760"/>
    <w:rPr>
      <w:color w:val="808080"/>
    </w:rPr>
  </w:style>
  <w:style w:type="paragraph" w:styleId="TOC1">
    <w:name w:val="toc 1"/>
    <w:basedOn w:val="Normal"/>
    <w:next w:val="Normal"/>
    <w:autoRedefine/>
    <w:uiPriority w:val="39"/>
    <w:unhideWhenUsed/>
    <w:rsid w:val="00D971ED"/>
    <w:pPr>
      <w:spacing w:after="100"/>
    </w:pPr>
  </w:style>
  <w:style w:type="paragraph" w:styleId="TOC2">
    <w:name w:val="toc 2"/>
    <w:basedOn w:val="Normal"/>
    <w:next w:val="Normal"/>
    <w:autoRedefine/>
    <w:uiPriority w:val="39"/>
    <w:unhideWhenUsed/>
    <w:rsid w:val="00D971ED"/>
    <w:pPr>
      <w:spacing w:after="100"/>
      <w:ind w:left="220"/>
    </w:pPr>
  </w:style>
  <w:style w:type="paragraph" w:styleId="TOC3">
    <w:name w:val="toc 3"/>
    <w:basedOn w:val="Normal"/>
    <w:next w:val="Normal"/>
    <w:autoRedefine/>
    <w:uiPriority w:val="39"/>
    <w:unhideWhenUsed/>
    <w:rsid w:val="00D971ED"/>
    <w:pPr>
      <w:spacing w:after="100"/>
      <w:ind w:left="440"/>
    </w:pPr>
  </w:style>
  <w:style w:type="character" w:styleId="Hyperlink">
    <w:name w:val="Hyperlink"/>
    <w:basedOn w:val="DefaultParagraphFont"/>
    <w:uiPriority w:val="99"/>
    <w:unhideWhenUsed/>
    <w:rsid w:val="00D971ED"/>
    <w:rPr>
      <w:color w:val="2277B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735067">
      <w:bodyDiv w:val="1"/>
      <w:marLeft w:val="0"/>
      <w:marRight w:val="0"/>
      <w:marTop w:val="0"/>
      <w:marBottom w:val="0"/>
      <w:divBdr>
        <w:top w:val="none" w:sz="0" w:space="0" w:color="auto"/>
        <w:left w:val="none" w:sz="0" w:space="0" w:color="auto"/>
        <w:bottom w:val="none" w:sz="0" w:space="0" w:color="auto"/>
        <w:right w:val="none" w:sz="0" w:space="0" w:color="auto"/>
      </w:divBdr>
      <w:divsChild>
        <w:div w:id="2248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i\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373E7D506B46608CF2695831CA5CA9"/>
        <w:category>
          <w:name w:val="General"/>
          <w:gallery w:val="placeholder"/>
        </w:category>
        <w:types>
          <w:type w:val="bbPlcHdr"/>
        </w:types>
        <w:behaviors>
          <w:behavior w:val="content"/>
        </w:behaviors>
        <w:guid w:val="{9FB6179E-0C66-44BA-83A0-F7DA1E66A6AE}"/>
      </w:docPartPr>
      <w:docPartBody>
        <w:p w:rsidR="00D060A5" w:rsidRDefault="00EE5453">
          <w:r w:rsidRPr="00BD7C64">
            <w:rPr>
              <w:rStyle w:val="PlaceholderText"/>
            </w:rPr>
            <w:t>[Title]</w:t>
          </w:r>
        </w:p>
      </w:docPartBody>
    </w:docPart>
    <w:docPart>
      <w:docPartPr>
        <w:name w:val="A619CE2BB06B446194267BF7B84FE074"/>
        <w:category>
          <w:name w:val="General"/>
          <w:gallery w:val="placeholder"/>
        </w:category>
        <w:types>
          <w:type w:val="bbPlcHdr"/>
        </w:types>
        <w:behaviors>
          <w:behavior w:val="content"/>
        </w:behaviors>
        <w:guid w:val="{A2AA226C-9FF2-445E-962D-CAC19DD6546F}"/>
      </w:docPartPr>
      <w:docPartBody>
        <w:p w:rsidR="00D060A5" w:rsidRDefault="00EE5453">
          <w:r w:rsidRPr="00BD7C64">
            <w:rPr>
              <w:rStyle w:val="PlaceholderText"/>
            </w:rPr>
            <w:t>[Status]</w:t>
          </w:r>
        </w:p>
      </w:docPartBody>
    </w:docPart>
    <w:docPart>
      <w:docPartPr>
        <w:name w:val="738F4992D65942E08358D9AE8F53B27D"/>
        <w:category>
          <w:name w:val="General"/>
          <w:gallery w:val="placeholder"/>
        </w:category>
        <w:types>
          <w:type w:val="bbPlcHdr"/>
        </w:types>
        <w:behaviors>
          <w:behavior w:val="content"/>
        </w:behaviors>
        <w:guid w:val="{EC8360D1-AA8C-4275-821F-BE40FF48088F}"/>
      </w:docPartPr>
      <w:docPartBody>
        <w:p w:rsidR="00E37C0C" w:rsidRDefault="00B912CA" w:rsidP="00B912CA">
          <w:pPr>
            <w:pStyle w:val="738F4992D65942E08358D9AE8F53B27D"/>
          </w:pPr>
          <w:r>
            <w:rPr>
              <w:color w:val="2E74B5" w:themeColor="accent1" w:themeShade="BF"/>
              <w:sz w:val="24"/>
              <w:szCs w:val="24"/>
            </w:rPr>
            <w:t>[Company name]</w:t>
          </w:r>
        </w:p>
      </w:docPartBody>
    </w:docPart>
    <w:docPart>
      <w:docPartPr>
        <w:name w:val="7DC671863F4145EFA3293973A0D0A65A"/>
        <w:category>
          <w:name w:val="General"/>
          <w:gallery w:val="placeholder"/>
        </w:category>
        <w:types>
          <w:type w:val="bbPlcHdr"/>
        </w:types>
        <w:behaviors>
          <w:behavior w:val="content"/>
        </w:behaviors>
        <w:guid w:val="{E8586760-CD00-44F2-9F8C-55D59946A2A0}"/>
      </w:docPartPr>
      <w:docPartBody>
        <w:p w:rsidR="00E37C0C" w:rsidRDefault="00B912CA" w:rsidP="00B912CA">
          <w:pPr>
            <w:pStyle w:val="7DC671863F4145EFA3293973A0D0A65A"/>
          </w:pPr>
          <w:r>
            <w:rPr>
              <w:rFonts w:asciiTheme="majorHAnsi" w:eastAsiaTheme="majorEastAsia" w:hAnsiTheme="majorHAnsi" w:cstheme="majorBidi"/>
              <w:color w:val="5B9BD5" w:themeColor="accent1"/>
              <w:sz w:val="88"/>
              <w:szCs w:val="88"/>
            </w:rPr>
            <w:t>[Document title]</w:t>
          </w:r>
        </w:p>
      </w:docPartBody>
    </w:docPart>
    <w:docPart>
      <w:docPartPr>
        <w:name w:val="177895CF3246420B8AC2D2509C997E04"/>
        <w:category>
          <w:name w:val="General"/>
          <w:gallery w:val="placeholder"/>
        </w:category>
        <w:types>
          <w:type w:val="bbPlcHdr"/>
        </w:types>
        <w:behaviors>
          <w:behavior w:val="content"/>
        </w:behaviors>
        <w:guid w:val="{31DF45FF-19A5-4B44-9F6F-9A46AFC085AD}"/>
      </w:docPartPr>
      <w:docPartBody>
        <w:p w:rsidR="00E37C0C" w:rsidRDefault="00B912CA" w:rsidP="00B912CA">
          <w:pPr>
            <w:pStyle w:val="177895CF3246420B8AC2D2509C997E04"/>
          </w:pPr>
          <w:r>
            <w:rPr>
              <w:color w:val="2E74B5" w:themeColor="accent1" w:themeShade="BF"/>
              <w:sz w:val="24"/>
              <w:szCs w:val="24"/>
            </w:rPr>
            <w:t>[Document subtitle]</w:t>
          </w:r>
        </w:p>
      </w:docPartBody>
    </w:docPart>
    <w:docPart>
      <w:docPartPr>
        <w:name w:val="8E8A1C0325D2454D964146B98E0369FB"/>
        <w:category>
          <w:name w:val="General"/>
          <w:gallery w:val="placeholder"/>
        </w:category>
        <w:types>
          <w:type w:val="bbPlcHdr"/>
        </w:types>
        <w:behaviors>
          <w:behavior w:val="content"/>
        </w:behaviors>
        <w:guid w:val="{54BC7AE9-1504-4AF5-95BF-B1787153BCFD}"/>
      </w:docPartPr>
      <w:docPartBody>
        <w:p w:rsidR="00E37C0C" w:rsidRDefault="00B912CA" w:rsidP="00B912CA">
          <w:pPr>
            <w:pStyle w:val="8E8A1C0325D2454D964146B98E0369FB"/>
          </w:pPr>
          <w:r>
            <w:rPr>
              <w:color w:val="5B9BD5" w:themeColor="accent1"/>
              <w:sz w:val="28"/>
              <w:szCs w:val="28"/>
            </w:rPr>
            <w:t>[Author name]</w:t>
          </w:r>
        </w:p>
      </w:docPartBody>
    </w:docPart>
    <w:docPart>
      <w:docPartPr>
        <w:name w:val="494F0474882D439CA4DF896A65A93B8E"/>
        <w:category>
          <w:name w:val="General"/>
          <w:gallery w:val="placeholder"/>
        </w:category>
        <w:types>
          <w:type w:val="bbPlcHdr"/>
        </w:types>
        <w:behaviors>
          <w:behavior w:val="content"/>
        </w:behaviors>
        <w:guid w:val="{0DB8F4DE-D97C-44D8-BD69-9AA9C52D1C41}"/>
      </w:docPartPr>
      <w:docPartBody>
        <w:p w:rsidR="00E37C0C" w:rsidRDefault="00B912CA" w:rsidP="00B912CA">
          <w:pPr>
            <w:pStyle w:val="494F0474882D439CA4DF896A65A93B8E"/>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Slab">
    <w:panose1 w:val="00000000000000000000"/>
    <w:charset w:val="00"/>
    <w:family w:val="auto"/>
    <w:pitch w:val="variable"/>
    <w:sig w:usb0="E00002FF" w:usb1="5000205B" w:usb2="0000002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53"/>
    <w:rsid w:val="00360591"/>
    <w:rsid w:val="003D6288"/>
    <w:rsid w:val="00B912CA"/>
    <w:rsid w:val="00D060A5"/>
    <w:rsid w:val="00E37C0C"/>
    <w:rsid w:val="00EE5453"/>
    <w:rsid w:val="00FF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8CAE9132D4A5EA02451434D7DD6E5">
    <w:name w:val="E408CAE9132D4A5EA02451434D7DD6E5"/>
    <w:rsid w:val="00EE5453"/>
  </w:style>
  <w:style w:type="character" w:styleId="PlaceholderText">
    <w:name w:val="Placeholder Text"/>
    <w:basedOn w:val="DefaultParagraphFont"/>
    <w:uiPriority w:val="99"/>
    <w:semiHidden/>
    <w:rsid w:val="00EE5453"/>
    <w:rPr>
      <w:color w:val="808080"/>
    </w:rPr>
  </w:style>
  <w:style w:type="paragraph" w:customStyle="1" w:styleId="4041E251BA4344339F06ACA88146B366">
    <w:name w:val="4041E251BA4344339F06ACA88146B366"/>
    <w:rsid w:val="00360591"/>
  </w:style>
  <w:style w:type="paragraph" w:customStyle="1" w:styleId="AD89AF1498CF484A8BD0FF42378C55F2">
    <w:name w:val="AD89AF1498CF484A8BD0FF42378C55F2"/>
    <w:rsid w:val="00360591"/>
  </w:style>
  <w:style w:type="paragraph" w:customStyle="1" w:styleId="918003BD7ED849ABAFEFD03EE86CFCFA">
    <w:name w:val="918003BD7ED849ABAFEFD03EE86CFCFA"/>
    <w:rsid w:val="00360591"/>
  </w:style>
  <w:style w:type="paragraph" w:customStyle="1" w:styleId="B9F396DE860149FEBBDA49BB162BCD5E">
    <w:name w:val="B9F396DE860149FEBBDA49BB162BCD5E"/>
    <w:rsid w:val="00360591"/>
  </w:style>
  <w:style w:type="paragraph" w:customStyle="1" w:styleId="170A397542344375A5846ECD598AAA70">
    <w:name w:val="170A397542344375A5846ECD598AAA70"/>
    <w:rsid w:val="00360591"/>
  </w:style>
  <w:style w:type="paragraph" w:customStyle="1" w:styleId="738F4992D65942E08358D9AE8F53B27D">
    <w:name w:val="738F4992D65942E08358D9AE8F53B27D"/>
    <w:rsid w:val="00B912CA"/>
  </w:style>
  <w:style w:type="paragraph" w:customStyle="1" w:styleId="7DC671863F4145EFA3293973A0D0A65A">
    <w:name w:val="7DC671863F4145EFA3293973A0D0A65A"/>
    <w:rsid w:val="00B912CA"/>
  </w:style>
  <w:style w:type="paragraph" w:customStyle="1" w:styleId="177895CF3246420B8AC2D2509C997E04">
    <w:name w:val="177895CF3246420B8AC2D2509C997E04"/>
    <w:rsid w:val="00B912CA"/>
  </w:style>
  <w:style w:type="paragraph" w:customStyle="1" w:styleId="2C73E43A89AB4698869056BA23A07044">
    <w:name w:val="2C73E43A89AB4698869056BA23A07044"/>
    <w:rsid w:val="00B912CA"/>
  </w:style>
  <w:style w:type="paragraph" w:customStyle="1" w:styleId="6E42CD0813E14AC4BF78203E40FEB88B">
    <w:name w:val="6E42CD0813E14AC4BF78203E40FEB88B"/>
    <w:rsid w:val="00B912CA"/>
  </w:style>
  <w:style w:type="paragraph" w:customStyle="1" w:styleId="8E8A1C0325D2454D964146B98E0369FB">
    <w:name w:val="8E8A1C0325D2454D964146B98E0369FB"/>
    <w:rsid w:val="00B912CA"/>
  </w:style>
  <w:style w:type="paragraph" w:customStyle="1" w:styleId="494F0474882D439CA4DF896A65A93B8E">
    <w:name w:val="494F0474882D439CA4DF896A65A93B8E"/>
    <w:rsid w:val="00B91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oblueto">
  <a:themeElements>
    <a:clrScheme name="BHStudios">
      <a:dk1>
        <a:sysClr val="windowText" lastClr="000000"/>
      </a:dk1>
      <a:lt1>
        <a:sysClr val="window" lastClr="FFFFFF"/>
      </a:lt1>
      <a:dk2>
        <a:srgbClr val="2277BB"/>
      </a:dk2>
      <a:lt2>
        <a:srgbClr val="FFFFFF"/>
      </a:lt2>
      <a:accent1>
        <a:srgbClr val="77BB22"/>
      </a:accent1>
      <a:accent2>
        <a:srgbClr val="22BB77"/>
      </a:accent2>
      <a:accent3>
        <a:srgbClr val="2277BB"/>
      </a:accent3>
      <a:accent4>
        <a:srgbClr val="7722BB"/>
      </a:accent4>
      <a:accent5>
        <a:srgbClr val="BB2277"/>
      </a:accent5>
      <a:accent6>
        <a:srgbClr val="BB7722"/>
      </a:accent6>
      <a:hlink>
        <a:srgbClr val="2277BB"/>
      </a:hlink>
      <a:folHlink>
        <a:srgbClr val="7722BB"/>
      </a:folHlink>
    </a:clrScheme>
    <a:fontScheme name="Roboto">
      <a:majorFont>
        <a:latin typeface="Roboto Slab"/>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2015-08-31T00:00:00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731F90EB-7C73-40AC-A612-735D70DA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609</TotalTime>
  <Pages>1</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BHIM Concept Document</vt:lpstr>
    </vt:vector>
  </TitlesOfParts>
  <Company>Blue Husky Programming</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BHIM Concept Document</dc:title>
  <dc:subject> The high-abstraction description of how BHIM is to be programmed</dc:subject>
  <dc:creator>Kyli Rouge, Ben Leggiero</dc:creator>
  <cp:keywords/>
  <dc:description/>
  <cp:lastModifiedBy>Kyli Rouge</cp:lastModifiedBy>
  <cp:revision>16</cp:revision>
  <dcterms:created xsi:type="dcterms:W3CDTF">2014-06-09T20:21:00Z</dcterms:created>
  <dcterms:modified xsi:type="dcterms:W3CDTF">2015-09-01T01:52:00Z</dcterms:modified>
  <cp:contentStatus>Opus 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